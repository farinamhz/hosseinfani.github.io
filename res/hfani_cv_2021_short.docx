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896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0"/>
      </w:tblGrid>
      <w:tr w:rsidR="00367B45" w:rsidRPr="00D73171" w14:paraId="0725831C" w14:textId="77777777" w:rsidTr="005C0FB8">
        <w:trPr>
          <w:trHeight w:val="180"/>
        </w:trPr>
        <w:tc>
          <w:tcPr>
            <w:tcW w:w="5000" w:type="pct"/>
          </w:tcPr>
          <w:p w14:paraId="196D0A01" w14:textId="34715D47" w:rsidR="00367B45" w:rsidRPr="00BA0418" w:rsidRDefault="00367B45" w:rsidP="00BA0418">
            <w:pPr>
              <w:spacing w:before="0" w:after="0"/>
              <w:jc w:val="left"/>
              <w:rPr>
                <w:rFonts w:asciiTheme="majorHAnsi" w:hAnsiTheme="majorHAnsi"/>
                <w:sz w:val="32"/>
                <w:szCs w:val="28"/>
              </w:rPr>
            </w:pPr>
            <w:r w:rsidRPr="00F05BED">
              <w:rPr>
                <w:rFonts w:asciiTheme="majorHAnsi" w:hAnsiTheme="majorHAnsi"/>
                <w:sz w:val="44"/>
                <w:szCs w:val="40"/>
              </w:rPr>
              <w:t>H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>OSSEIN</w:t>
            </w:r>
            <w:r w:rsidRPr="00F05BED">
              <w:rPr>
                <w:rFonts w:asciiTheme="majorHAnsi" w:hAnsiTheme="majorHAnsi"/>
                <w:sz w:val="44"/>
                <w:szCs w:val="40"/>
              </w:rPr>
              <w:t xml:space="preserve"> F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>ANI</w:t>
            </w:r>
            <w:r w:rsidR="00D779B7">
              <w:rPr>
                <w:rFonts w:asciiTheme="majorHAnsi" w:hAnsiTheme="majorHAnsi"/>
                <w:sz w:val="32"/>
                <w:szCs w:val="28"/>
              </w:rPr>
              <w:t xml:space="preserve"> (he/him)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 xml:space="preserve"> </w:t>
            </w:r>
          </w:p>
        </w:tc>
      </w:tr>
      <w:tr w:rsidR="00676B05" w:rsidRPr="00D73171" w14:paraId="75B3AE9E" w14:textId="77777777" w:rsidTr="005C0FB8">
        <w:trPr>
          <w:trHeight w:val="318"/>
        </w:trPr>
        <w:tc>
          <w:tcPr>
            <w:tcW w:w="5000" w:type="pct"/>
          </w:tcPr>
          <w:p w14:paraId="7E9D5ADC" w14:textId="320C2A2B" w:rsidR="00676B05" w:rsidRPr="005C0FB8" w:rsidRDefault="00676B05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color w:val="0000FF"/>
              </w:rPr>
            </w:pPr>
            <w:r w:rsidRPr="005C0FB8">
              <w:rPr>
                <w:color w:val="0000FF"/>
              </w:rPr>
              <w:t>summary</w:t>
            </w:r>
          </w:p>
        </w:tc>
      </w:tr>
      <w:tr w:rsidR="00367B45" w:rsidRPr="002E099A" w14:paraId="0EF1091E" w14:textId="77777777" w:rsidTr="0014293D">
        <w:trPr>
          <w:trHeight w:val="990"/>
        </w:trPr>
        <w:tc>
          <w:tcPr>
            <w:tcW w:w="5000" w:type="pct"/>
          </w:tcPr>
          <w:p w14:paraId="23CABF6F" w14:textId="2D1E72E4" w:rsidR="00CA5F70" w:rsidRDefault="00CA5F70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>Assistant Professor in The School of Computer Science, University of Windsor, ON, Canada.</w:t>
            </w:r>
          </w:p>
          <w:p w14:paraId="1F6DF21C" w14:textId="77777777" w:rsidR="00AE0929" w:rsidRPr="00AE0929" w:rsidRDefault="00AE0929" w:rsidP="00AE0929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  <w:rPr>
                <w:rStyle w:val="Hyperlink"/>
                <w:color w:val="auto"/>
                <w:u w:val="none"/>
              </w:rPr>
            </w:pPr>
            <w:r>
              <w:t>Research supervision of 16+ graduate and undergraduate student</w:t>
            </w:r>
            <w:r w:rsidRPr="00AE0929">
              <w:t xml:space="preserve">s at </w:t>
            </w:r>
            <w:hyperlink r:id="rId9" w:history="1">
              <w:r w:rsidRPr="00AE0929">
                <w:rPr>
                  <w:rStyle w:val="Hyperlink"/>
                  <w:color w:val="auto"/>
                  <w:u w:val="none"/>
                </w:rPr>
                <w:t>Fani’s Lab</w:t>
              </w:r>
              <w:r w:rsidRPr="00AE0929">
                <w:rPr>
                  <w:rStyle w:val="Hyperlink"/>
                  <w:i/>
                  <w:iCs/>
                  <w:color w:val="auto"/>
                  <w:u w:val="none"/>
                </w:rPr>
                <w:t>!</w:t>
              </w:r>
            </w:hyperlink>
            <w:r w:rsidRPr="00AE0929">
              <w:rPr>
                <w:rStyle w:val="Hyperlink"/>
                <w:color w:val="auto"/>
                <w:spacing w:val="30"/>
                <w:sz w:val="18"/>
                <w:szCs w:val="18"/>
                <w:u w:val="none"/>
              </w:rPr>
              <w:t>.</w:t>
            </w:r>
            <w:r w:rsidRPr="00AE0929">
              <w:t xml:space="preserve"> </w:t>
            </w:r>
            <w:hyperlink r:id="rId10" w:history="1">
              <w:r w:rsidRPr="00AE0929">
                <w:rPr>
                  <w:rStyle w:val="Hyperlink"/>
                  <w:color w:val="auto"/>
                  <w:spacing w:val="30"/>
                  <w:sz w:val="18"/>
                  <w:szCs w:val="18"/>
                  <w:u w:val="none"/>
                </w:rPr>
                <w:t>https://github.com/fani-lab</w:t>
              </w:r>
            </w:hyperlink>
          </w:p>
          <w:p w14:paraId="7FC7A313" w14:textId="7C3EF587" w:rsidR="00367B45" w:rsidRDefault="00367B45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 xml:space="preserve">10+ </w:t>
            </w:r>
            <w:r w:rsidR="005B1E99">
              <w:t xml:space="preserve">peer-reviewed </w:t>
            </w:r>
            <w:r>
              <w:t>publication</w:t>
            </w:r>
            <w:r w:rsidR="00385481">
              <w:t>s</w:t>
            </w:r>
            <w:r>
              <w:t xml:space="preserve"> in premier venues such as IP&amp;M, </w:t>
            </w:r>
            <w:r w:rsidR="007746B0">
              <w:t xml:space="preserve">JASIST, </w:t>
            </w:r>
            <w:r>
              <w:t>WSDM, CIKM, ECIR.</w:t>
            </w:r>
          </w:p>
          <w:p w14:paraId="33E5B8D8" w14:textId="75015948" w:rsidR="00AE0929" w:rsidRPr="00C75AB7" w:rsidRDefault="00AE0929" w:rsidP="00AE0929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>Ph.D. in Computer Science in Social Network Mining w/ focus on Text &amp; Graph Embedding.</w:t>
            </w:r>
          </w:p>
        </w:tc>
      </w:tr>
      <w:tr w:rsidR="00367B45" w:rsidRPr="00D73171" w14:paraId="65ADF865" w14:textId="77777777" w:rsidTr="00E60162">
        <w:trPr>
          <w:trHeight w:val="318"/>
        </w:trPr>
        <w:tc>
          <w:tcPr>
            <w:tcW w:w="5000" w:type="pct"/>
          </w:tcPr>
          <w:p w14:paraId="4FF784C9" w14:textId="5EE83AB7" w:rsidR="00367B45" w:rsidRPr="00B61685" w:rsidRDefault="00367B45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  <w:color w:val="0000FF"/>
              </w:rPr>
            </w:pPr>
            <w:r w:rsidRPr="000A73FF">
              <w:rPr>
                <w:color w:val="0000FF"/>
              </w:rPr>
              <w:t>Education</w:t>
            </w:r>
          </w:p>
        </w:tc>
      </w:tr>
      <w:tr w:rsidR="00367B45" w:rsidRPr="00D73171" w14:paraId="43E0C148" w14:textId="77777777" w:rsidTr="00EE656C">
        <w:trPr>
          <w:trHeight w:val="765"/>
        </w:trPr>
        <w:tc>
          <w:tcPr>
            <w:tcW w:w="5000" w:type="pct"/>
          </w:tcPr>
          <w:p w14:paraId="5E1F31AD" w14:textId="7A3627CF" w:rsidR="00367B45" w:rsidRPr="006A397F" w:rsidRDefault="00367B45" w:rsidP="00B251D2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</w:pPr>
            <w:r w:rsidRPr="00C96A9F">
              <w:rPr>
                <w:b/>
                <w:bCs/>
              </w:rPr>
              <w:t xml:space="preserve">Computer Science, </w:t>
            </w:r>
            <w:r w:rsidRPr="00C96A9F">
              <w:rPr>
                <w:b/>
                <w:bCs/>
                <w:noProof/>
              </w:rPr>
              <w:t>Ph.D</w:t>
            </w:r>
            <w:r w:rsidRPr="00C96A9F">
              <w:rPr>
                <w:b/>
                <w:bCs/>
              </w:rPr>
              <w:t>.,</w:t>
            </w:r>
            <w:r w:rsidRPr="006A397F">
              <w:t xml:space="preserve"> Diachronically Like-Minded User Community Detection,</w:t>
            </w:r>
            <w:r w:rsidRPr="006A397F">
              <w:rPr>
                <w:i/>
                <w:iCs/>
              </w:rPr>
              <w:t xml:space="preserve"> </w:t>
            </w:r>
            <w:hyperlink r:id="rId11" w:history="1">
              <w:r w:rsidRPr="006A397F">
                <w:rPr>
                  <w:i/>
                  <w:iCs/>
                </w:rPr>
                <w:t>University of New Brunswick</w:t>
              </w:r>
            </w:hyperlink>
            <w:r w:rsidRPr="006A397F">
              <w:rPr>
                <w:i/>
                <w:iCs/>
              </w:rPr>
              <w:t>, Canada, 20</w:t>
            </w:r>
            <w:r w:rsidR="00E253AE">
              <w:rPr>
                <w:i/>
                <w:iCs/>
              </w:rPr>
              <w:t>20</w:t>
            </w:r>
            <w:r w:rsidRPr="006A397F">
              <w:rPr>
                <w:i/>
                <w:iCs/>
              </w:rPr>
              <w:t>.</w:t>
            </w:r>
          </w:p>
          <w:p w14:paraId="6DC1A4C5" w14:textId="77777777" w:rsidR="00367B45" w:rsidRPr="006A397F" w:rsidRDefault="00367B45" w:rsidP="00B251D2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96A9F">
              <w:rPr>
                <w:b/>
                <w:bCs/>
              </w:rPr>
              <w:t>Computer Science, M.Sc.,</w:t>
            </w:r>
            <w:r w:rsidRPr="006A397F">
              <w:t xml:space="preserve"> Spatial Access Methods in Multikey Index Structures, </w:t>
            </w:r>
            <w:proofErr w:type="spellStart"/>
            <w:r w:rsidRPr="006A397F">
              <w:rPr>
                <w:i/>
                <w:iCs/>
              </w:rPr>
              <w:t>Amirkabir</w:t>
            </w:r>
            <w:proofErr w:type="spellEnd"/>
            <w:r w:rsidRPr="006A397F">
              <w:rPr>
                <w:i/>
                <w:iCs/>
              </w:rPr>
              <w:t xml:space="preserve"> University of Technology, Iran, 2009.</w:t>
            </w:r>
          </w:p>
          <w:p w14:paraId="38DAFB20" w14:textId="0E357242" w:rsidR="00367B45" w:rsidRPr="006A397F" w:rsidRDefault="00367B45" w:rsidP="00D779B7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96A9F">
              <w:rPr>
                <w:b/>
                <w:bCs/>
              </w:rPr>
              <w:t>Computer Science, B.Sc.,</w:t>
            </w:r>
            <w:r w:rsidRPr="00D73171">
              <w:t xml:space="preserve"> </w:t>
            </w:r>
            <w:proofErr w:type="spellStart"/>
            <w:r w:rsidRPr="006A397F">
              <w:rPr>
                <w:i/>
                <w:iCs/>
              </w:rPr>
              <w:t>Amirkabir</w:t>
            </w:r>
            <w:proofErr w:type="spellEnd"/>
            <w:r w:rsidRPr="006A397F">
              <w:rPr>
                <w:i/>
                <w:iCs/>
              </w:rPr>
              <w:t xml:space="preserve"> University of Technology, Iran, 2005.</w:t>
            </w:r>
          </w:p>
        </w:tc>
      </w:tr>
      <w:tr w:rsidR="00367B45" w:rsidRPr="00D73171" w14:paraId="2F96554D" w14:textId="77777777" w:rsidTr="00E60162">
        <w:tc>
          <w:tcPr>
            <w:tcW w:w="5000" w:type="pct"/>
          </w:tcPr>
          <w:p w14:paraId="2063CC03" w14:textId="574B03B3" w:rsidR="00367B45" w:rsidRPr="00D73171" w:rsidRDefault="00367B45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</w:rPr>
            </w:pPr>
            <w:r w:rsidRPr="000A73FF">
              <w:rPr>
                <w:color w:val="0000FF"/>
              </w:rPr>
              <w:t>work Exp</w:t>
            </w:r>
            <w:r w:rsidR="00C71D67" w:rsidRPr="000A73FF">
              <w:rPr>
                <w:color w:val="0000FF"/>
              </w:rPr>
              <w:t>ERIE</w:t>
            </w:r>
            <w:r w:rsidRPr="000A73FF">
              <w:rPr>
                <w:color w:val="0000FF"/>
              </w:rPr>
              <w:t>nce</w:t>
            </w:r>
          </w:p>
        </w:tc>
      </w:tr>
      <w:tr w:rsidR="00367B45" w:rsidRPr="00D73171" w14:paraId="0A933BD9" w14:textId="77777777" w:rsidTr="0014293D">
        <w:trPr>
          <w:trHeight w:val="1620"/>
        </w:trPr>
        <w:tc>
          <w:tcPr>
            <w:tcW w:w="5000" w:type="pct"/>
          </w:tcPr>
          <w:p w14:paraId="7A3907D7" w14:textId="018D7C69" w:rsidR="003D16B4" w:rsidRPr="00B251D2" w:rsidRDefault="003D16B4" w:rsidP="00FC2280">
            <w:pPr>
              <w:pStyle w:val="Achievement"/>
              <w:numPr>
                <w:ilvl w:val="0"/>
                <w:numId w:val="44"/>
              </w:numPr>
              <w:spacing w:before="0" w:after="0" w:line="240" w:lineRule="auto"/>
              <w:ind w:left="75" w:hanging="180"/>
            </w:pPr>
            <w:r>
              <w:rPr>
                <w:b/>
                <w:bCs/>
              </w:rPr>
              <w:t>Assistant Professor,</w:t>
            </w:r>
            <w:r>
              <w:rPr>
                <w:b/>
                <w:bCs/>
                <w:iCs/>
              </w:rPr>
              <w:t xml:space="preserve"> </w:t>
            </w:r>
            <w:r w:rsidRPr="00CC31D8">
              <w:t>University</w:t>
            </w:r>
            <w:r>
              <w:t xml:space="preserve"> of Windsor, Canada                                   </w:t>
            </w:r>
            <w:r w:rsidR="00DC138B">
              <w:t xml:space="preserve">    </w:t>
            </w:r>
            <w:r>
              <w:t xml:space="preserve">                                 </w:t>
            </w:r>
            <w:r w:rsidR="00730186">
              <w:t xml:space="preserve">     </w:t>
            </w:r>
            <w:r>
              <w:t xml:space="preserve">    </w:t>
            </w:r>
            <w:r w:rsidR="0013388F">
              <w:t xml:space="preserve"> </w:t>
            </w:r>
            <w:r>
              <w:t xml:space="preserve">  </w:t>
            </w:r>
            <w:r w:rsidR="0013388F">
              <w:t xml:space="preserve">  </w:t>
            </w:r>
            <w:proofErr w:type="gramStart"/>
            <w:r w:rsidRPr="0013388F">
              <w:rPr>
                <w:iCs/>
              </w:rPr>
              <w:t>July</w:t>
            </w:r>
            <w:r w:rsidR="00FC2280" w:rsidRPr="0013388F">
              <w:rPr>
                <w:iCs/>
              </w:rPr>
              <w:t xml:space="preserve"> </w:t>
            </w:r>
            <w:r w:rsidRPr="0013388F">
              <w:rPr>
                <w:iCs/>
              </w:rPr>
              <w:t xml:space="preserve"> 2020</w:t>
            </w:r>
            <w:proofErr w:type="gramEnd"/>
            <w:r w:rsidRPr="0013388F">
              <w:rPr>
                <w:iCs/>
              </w:rPr>
              <w:t xml:space="preserve"> –</w:t>
            </w:r>
            <w:r w:rsidR="0013388F">
              <w:rPr>
                <w:iCs/>
              </w:rPr>
              <w:t xml:space="preserve"> </w:t>
            </w:r>
            <w:r w:rsidRPr="0013388F">
              <w:rPr>
                <w:iCs/>
              </w:rPr>
              <w:t>Present</w:t>
            </w:r>
          </w:p>
          <w:p w14:paraId="708A37DF" w14:textId="55A3A212" w:rsidR="00B251D2" w:rsidRPr="00B251D2" w:rsidRDefault="00A00023" w:rsidP="00B251D2">
            <w:pPr>
              <w:pStyle w:val="Achievement"/>
              <w:numPr>
                <w:ilvl w:val="0"/>
                <w:numId w:val="44"/>
              </w:numPr>
              <w:spacing w:before="0" w:after="0" w:line="240" w:lineRule="auto"/>
              <w:ind w:left="75" w:hanging="180"/>
            </w:pPr>
            <w:r>
              <w:rPr>
                <w:b/>
                <w:bCs/>
              </w:rPr>
              <w:t xml:space="preserve">Postdoctoral </w:t>
            </w:r>
            <w:r w:rsidR="00BB7F54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Fellow</w:t>
            </w:r>
            <w:r w:rsidR="00B251D2">
              <w:rPr>
                <w:b/>
                <w:bCs/>
              </w:rPr>
              <w:t>,</w:t>
            </w:r>
            <w:r w:rsidR="00B251D2">
              <w:rPr>
                <w:b/>
                <w:bCs/>
                <w:iCs/>
              </w:rPr>
              <w:t xml:space="preserve"> </w:t>
            </w:r>
            <w:r w:rsidR="00B251D2" w:rsidRPr="00CC31D8">
              <w:t>Ryerson University</w:t>
            </w:r>
            <w:r w:rsidR="00B251D2">
              <w:t xml:space="preserve">, Canada                                    </w:t>
            </w:r>
            <w:r w:rsidR="00DC138B">
              <w:t xml:space="preserve">  </w:t>
            </w:r>
            <w:r w:rsidR="00B251D2">
              <w:t xml:space="preserve">           </w:t>
            </w:r>
            <w:r w:rsidR="00BB7F54">
              <w:t xml:space="preserve"> </w:t>
            </w:r>
            <w:r w:rsidR="00B251D2">
              <w:t xml:space="preserve"> </w:t>
            </w:r>
            <w:r w:rsidR="00BB7F54">
              <w:t xml:space="preserve"> </w:t>
            </w:r>
            <w:r w:rsidR="00B251D2">
              <w:t xml:space="preserve">        </w:t>
            </w:r>
            <w:r w:rsidR="00730186">
              <w:t xml:space="preserve"> </w:t>
            </w:r>
            <w:r w:rsidR="00B251D2">
              <w:t xml:space="preserve">  </w:t>
            </w:r>
            <w:r w:rsidR="00730186">
              <w:t xml:space="preserve"> </w:t>
            </w:r>
            <w:r w:rsidR="00E60162">
              <w:t xml:space="preserve"> </w:t>
            </w:r>
            <w:r w:rsidR="00B251D2">
              <w:t xml:space="preserve"> </w:t>
            </w:r>
            <w:r w:rsidR="006536C5">
              <w:t xml:space="preserve"> </w:t>
            </w:r>
            <w:r w:rsidR="0013388F">
              <w:t xml:space="preserve"> </w:t>
            </w:r>
            <w:r w:rsidR="00B251D2" w:rsidRPr="0013388F">
              <w:rPr>
                <w:iCs/>
              </w:rPr>
              <w:t xml:space="preserve">Nov. 2019 – </w:t>
            </w:r>
            <w:r w:rsidR="00DC138B" w:rsidRPr="0013388F">
              <w:rPr>
                <w:iCs/>
              </w:rPr>
              <w:t>Ju</w:t>
            </w:r>
            <w:r w:rsidR="0021504C" w:rsidRPr="0013388F">
              <w:rPr>
                <w:iCs/>
              </w:rPr>
              <w:t>ne</w:t>
            </w:r>
            <w:r w:rsidR="00B251D2" w:rsidRPr="0013388F">
              <w:rPr>
                <w:iCs/>
              </w:rPr>
              <w:t xml:space="preserve"> 2020</w:t>
            </w:r>
          </w:p>
          <w:p w14:paraId="68C70017" w14:textId="77777777" w:rsidR="00B251D2" w:rsidRDefault="00FD7A07" w:rsidP="00B251D2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75"/>
            </w:pPr>
            <w:r>
              <w:t>Team Lead in NSERC Industrial Research Chair on Social Media Analytics</w:t>
            </w:r>
          </w:p>
          <w:p w14:paraId="07C567DB" w14:textId="7516CA7C" w:rsidR="00367B45" w:rsidRPr="000365BC" w:rsidRDefault="00FD7A07" w:rsidP="00BA0418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75"/>
            </w:pPr>
            <w:r>
              <w:t>Applied AI and ML on Social and Corporate Data related to Warranty and Protection Plan industry</w:t>
            </w:r>
          </w:p>
          <w:p w14:paraId="4CC2D10F" w14:textId="3509D7AC" w:rsidR="00B251D2" w:rsidRPr="00B251D2" w:rsidRDefault="00B251D2" w:rsidP="00B251D2">
            <w:pPr>
              <w:pStyle w:val="CompanyName1"/>
              <w:numPr>
                <w:ilvl w:val="0"/>
                <w:numId w:val="44"/>
              </w:numPr>
              <w:tabs>
                <w:tab w:val="right" w:pos="-12412"/>
              </w:tabs>
              <w:spacing w:before="0" w:after="0" w:line="240" w:lineRule="auto"/>
              <w:ind w:left="75" w:hanging="180"/>
              <w:jc w:val="both"/>
            </w:pPr>
            <w:r>
              <w:rPr>
                <w:b/>
                <w:bCs/>
                <w:iCs/>
              </w:rPr>
              <w:t xml:space="preserve">Research Assistant, </w:t>
            </w:r>
            <w:r>
              <w:t>University of New Brunswick, Canada</w:t>
            </w:r>
            <w:r w:rsidRPr="00B45593">
              <w:t xml:space="preserve"> </w:t>
            </w:r>
            <w:r>
              <w:t xml:space="preserve">                                                    </w:t>
            </w:r>
            <w:r w:rsidR="00730186">
              <w:t xml:space="preserve">  </w:t>
            </w:r>
            <w:r>
              <w:t xml:space="preserve">           </w:t>
            </w:r>
            <w:r w:rsidR="00E60162">
              <w:t xml:space="preserve"> </w:t>
            </w:r>
            <w:r>
              <w:t xml:space="preserve"> </w:t>
            </w:r>
            <w:r w:rsidR="0013388F">
              <w:t xml:space="preserve"> </w:t>
            </w:r>
            <w:r w:rsidR="00E60162">
              <w:t xml:space="preserve"> </w:t>
            </w:r>
            <w:r w:rsidRPr="0013388F">
              <w:rPr>
                <w:iCs/>
              </w:rPr>
              <w:t>May 2014 – Nov. 2019</w:t>
            </w:r>
          </w:p>
          <w:p w14:paraId="76C75355" w14:textId="76D4FF03" w:rsidR="00B251D2" w:rsidRDefault="00367B45" w:rsidP="00B251D2">
            <w:pPr>
              <w:pStyle w:val="CompanyName1"/>
              <w:tabs>
                <w:tab w:val="right" w:pos="-12412"/>
              </w:tabs>
              <w:spacing w:before="0" w:after="0" w:line="240" w:lineRule="auto"/>
              <w:ind w:left="75"/>
              <w:jc w:val="both"/>
            </w:pPr>
            <w:r w:rsidRPr="00B45593">
              <w:t>Semantic Analysis of Online Social Networks (</w:t>
            </w:r>
            <w:proofErr w:type="spellStart"/>
            <w:r w:rsidRPr="00B45593">
              <w:t>SemioNet</w:t>
            </w:r>
            <w:proofErr w:type="spellEnd"/>
            <w:r w:rsidRPr="00B45593">
              <w:t>)</w:t>
            </w:r>
          </w:p>
          <w:p w14:paraId="566019D2" w14:textId="1C1A3903" w:rsidR="00B251D2" w:rsidRDefault="00B251D2" w:rsidP="00D779B7">
            <w:pPr>
              <w:pStyle w:val="JobTitle"/>
              <w:numPr>
                <w:ilvl w:val="0"/>
                <w:numId w:val="44"/>
              </w:numPr>
              <w:spacing w:before="0" w:after="0" w:line="240" w:lineRule="auto"/>
              <w:ind w:left="75" w:hanging="180"/>
              <w:rPr>
                <w:b/>
                <w:bCs/>
                <w:i w:val="0"/>
                <w:iCs/>
              </w:rPr>
            </w:pPr>
            <w:r w:rsidRPr="00DC138B">
              <w:rPr>
                <w:b/>
                <w:bCs/>
                <w:i w:val="0"/>
                <w:iCs/>
                <w:spacing w:val="0"/>
                <w:sz w:val="22"/>
              </w:rPr>
              <w:t>Senior Software Developer</w:t>
            </w:r>
            <w:r w:rsidR="00E60162" w:rsidRPr="00DC138B">
              <w:rPr>
                <w:b/>
                <w:bCs/>
                <w:i w:val="0"/>
                <w:iCs/>
                <w:spacing w:val="0"/>
                <w:sz w:val="22"/>
              </w:rPr>
              <w:t xml:space="preserve"> &amp; Designer</w:t>
            </w:r>
            <w:r w:rsidRPr="00DC138B">
              <w:rPr>
                <w:b/>
                <w:bCs/>
                <w:i w:val="0"/>
                <w:iCs/>
                <w:spacing w:val="0"/>
                <w:sz w:val="22"/>
              </w:rPr>
              <w:t>,</w:t>
            </w:r>
            <w:r w:rsidR="00E60162">
              <w:rPr>
                <w:b/>
                <w:bCs/>
                <w:i w:val="0"/>
              </w:rPr>
              <w:t xml:space="preserve"> </w:t>
            </w:r>
            <w:r w:rsidRPr="00DC138B">
              <w:rPr>
                <w:i w:val="0"/>
                <w:spacing w:val="0"/>
                <w:sz w:val="22"/>
              </w:rPr>
              <w:t xml:space="preserve">Bank </w:t>
            </w:r>
            <w:proofErr w:type="spellStart"/>
            <w:r w:rsidRPr="00DC138B">
              <w:rPr>
                <w:i w:val="0"/>
                <w:spacing w:val="0"/>
                <w:sz w:val="22"/>
              </w:rPr>
              <w:t>Mellat</w:t>
            </w:r>
            <w:proofErr w:type="spellEnd"/>
            <w:r w:rsidRPr="00DC138B">
              <w:rPr>
                <w:i w:val="0"/>
                <w:spacing w:val="0"/>
                <w:sz w:val="22"/>
              </w:rPr>
              <w:t>, Iran</w:t>
            </w:r>
            <w:r w:rsidRPr="00E60162">
              <w:rPr>
                <w:i w:val="0"/>
                <w:iCs/>
              </w:rPr>
              <w:t xml:space="preserve">                                      </w:t>
            </w:r>
            <w:r w:rsidR="00E60162">
              <w:rPr>
                <w:i w:val="0"/>
                <w:iCs/>
              </w:rPr>
              <w:t xml:space="preserve">  </w:t>
            </w:r>
            <w:r w:rsidRPr="00E60162">
              <w:rPr>
                <w:i w:val="0"/>
                <w:iCs/>
              </w:rPr>
              <w:t xml:space="preserve">    </w:t>
            </w:r>
            <w:r w:rsidR="00DC138B">
              <w:rPr>
                <w:i w:val="0"/>
                <w:iCs/>
              </w:rPr>
              <w:t xml:space="preserve">         </w:t>
            </w:r>
            <w:r w:rsidRPr="00E60162">
              <w:rPr>
                <w:i w:val="0"/>
                <w:iCs/>
              </w:rPr>
              <w:t xml:space="preserve">     </w:t>
            </w:r>
            <w:r w:rsidR="0013388F">
              <w:rPr>
                <w:i w:val="0"/>
                <w:iCs/>
              </w:rPr>
              <w:t xml:space="preserve"> </w:t>
            </w:r>
            <w:r w:rsidRPr="0013388F">
              <w:rPr>
                <w:i w:val="0"/>
                <w:iCs/>
                <w:sz w:val="22"/>
                <w:szCs w:val="22"/>
              </w:rPr>
              <w:t>May 2013 – April 2014</w:t>
            </w:r>
          </w:p>
          <w:p w14:paraId="352C966A" w14:textId="6B8A139F" w:rsidR="00367B45" w:rsidRPr="006D61E0" w:rsidRDefault="00B251D2" w:rsidP="0014293D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 w:rsidRPr="006D61E0">
              <w:rPr>
                <w:b/>
                <w:bCs/>
                <w:iCs/>
              </w:rPr>
              <w:t>Software Developer</w:t>
            </w:r>
            <w:r w:rsidR="00E755B2">
              <w:rPr>
                <w:b/>
                <w:bCs/>
                <w:iCs/>
              </w:rPr>
              <w:t xml:space="preserve"> &amp;</w:t>
            </w:r>
            <w:r>
              <w:rPr>
                <w:b/>
                <w:bCs/>
                <w:iCs/>
              </w:rPr>
              <w:t xml:space="preserve"> </w:t>
            </w:r>
            <w:r w:rsidR="00E60162">
              <w:rPr>
                <w:b/>
                <w:bCs/>
                <w:iCs/>
              </w:rPr>
              <w:t>Configuration Man</w:t>
            </w:r>
            <w:r w:rsidR="00E755B2">
              <w:rPr>
                <w:b/>
                <w:bCs/>
                <w:iCs/>
              </w:rPr>
              <w:t>a</w:t>
            </w:r>
            <w:r w:rsidR="00E60162">
              <w:rPr>
                <w:b/>
                <w:bCs/>
                <w:iCs/>
              </w:rPr>
              <w:t xml:space="preserve">ger, </w:t>
            </w:r>
            <w:r w:rsidRPr="006D61E0">
              <w:t>System Group</w:t>
            </w:r>
            <w:r>
              <w:t xml:space="preserve">, </w:t>
            </w:r>
            <w:r w:rsidRPr="006D61E0">
              <w:t>Iran</w:t>
            </w:r>
            <w:r w:rsidRPr="00E60162">
              <w:rPr>
                <w:iCs/>
              </w:rPr>
              <w:t xml:space="preserve"> </w:t>
            </w:r>
            <w:r w:rsidR="00E755B2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         </w:t>
            </w:r>
            <w:r w:rsidR="00EE656C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</w:t>
            </w:r>
            <w:r w:rsidR="00BB7F54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</w:t>
            </w:r>
            <w:r w:rsidR="00730186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</w:t>
            </w:r>
            <w:r w:rsidR="0013388F">
              <w:rPr>
                <w:iCs/>
              </w:rPr>
              <w:t xml:space="preserve">  </w:t>
            </w:r>
            <w:r w:rsidRPr="00E60162">
              <w:rPr>
                <w:iCs/>
              </w:rPr>
              <w:t xml:space="preserve"> </w:t>
            </w:r>
            <w:r w:rsidRPr="0013388F">
              <w:rPr>
                <w:iCs/>
              </w:rPr>
              <w:t>July 2010 – March</w:t>
            </w:r>
            <w:r w:rsidR="00FC2280" w:rsidRPr="0013388F">
              <w:rPr>
                <w:iCs/>
              </w:rPr>
              <w:t xml:space="preserve"> </w:t>
            </w:r>
            <w:r w:rsidRPr="0013388F">
              <w:rPr>
                <w:iCs/>
              </w:rPr>
              <w:t>2013</w:t>
            </w:r>
          </w:p>
        </w:tc>
      </w:tr>
      <w:tr w:rsidR="00FE640F" w:rsidRPr="00D73171" w14:paraId="0BD9F157" w14:textId="77777777" w:rsidTr="00B32EC8">
        <w:trPr>
          <w:trHeight w:val="277"/>
        </w:trPr>
        <w:tc>
          <w:tcPr>
            <w:tcW w:w="5000" w:type="pct"/>
          </w:tcPr>
          <w:p w14:paraId="01ED68CB" w14:textId="67BE7D32" w:rsidR="00FE640F" w:rsidRPr="00D73171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</w:rPr>
            </w:pPr>
            <w:r w:rsidRPr="000A73FF">
              <w:rPr>
                <w:color w:val="0000FF"/>
              </w:rPr>
              <w:t>teaching</w:t>
            </w:r>
          </w:p>
        </w:tc>
      </w:tr>
      <w:tr w:rsidR="00FE640F" w:rsidRPr="00D73171" w14:paraId="045AB14C" w14:textId="77777777" w:rsidTr="008E69D6">
        <w:trPr>
          <w:trHeight w:val="333"/>
        </w:trPr>
        <w:tc>
          <w:tcPr>
            <w:tcW w:w="5000" w:type="pct"/>
          </w:tcPr>
          <w:p w14:paraId="3BBCB66D" w14:textId="66C0C864" w:rsidR="0013388F" w:rsidRPr="0013388F" w:rsidRDefault="0013388F" w:rsidP="0013388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>
              <w:rPr>
                <w:b/>
                <w:bCs/>
              </w:rPr>
              <w:t>-2560</w:t>
            </w:r>
            <w:r w:rsidRPr="008E69D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System Programming </w:t>
            </w:r>
            <w:r w:rsidRPr="0013388F">
              <w:t>(The Unix Reloaded),</w:t>
            </w:r>
            <w:r>
              <w:t xml:space="preserve"> UWindsor                                                                       </w:t>
            </w:r>
            <w:r w:rsidR="00FB70D2">
              <w:t xml:space="preserve"> </w:t>
            </w:r>
            <w:r>
              <w:t xml:space="preserve"> Fall</w:t>
            </w:r>
            <w:r w:rsidRPr="0013388F">
              <w:t xml:space="preserve"> 21</w:t>
            </w:r>
            <w:r w:rsidR="00A96338">
              <w:t>-22</w:t>
            </w:r>
          </w:p>
          <w:p w14:paraId="382D8E63" w14:textId="059D08AA" w:rsidR="008E69D6" w:rsidRPr="00FE640F" w:rsidRDefault="008E69D6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 w:rsidR="00EE656C">
              <w:rPr>
                <w:b/>
                <w:bCs/>
              </w:rPr>
              <w:t>-</w:t>
            </w:r>
            <w:r>
              <w:rPr>
                <w:b/>
                <w:bCs/>
              </w:rPr>
              <w:t>8730</w:t>
            </w:r>
            <w:r w:rsidRPr="008E69D6">
              <w:rPr>
                <w:b/>
                <w:bCs/>
              </w:rPr>
              <w:t>: Natural Language Processing and Understanding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>(nlp4sna)</w:t>
            </w:r>
            <w:r w:rsidRPr="008E69D6">
              <w:t>,</w:t>
            </w:r>
            <w:r>
              <w:t xml:space="preserve"> UWindsor                       </w:t>
            </w:r>
            <w:r w:rsidR="0013388F">
              <w:t xml:space="preserve">  </w:t>
            </w:r>
            <w:r>
              <w:t xml:space="preserve">            </w:t>
            </w:r>
            <w:r w:rsidR="00A96338">
              <w:t xml:space="preserve"> </w:t>
            </w:r>
            <w:r w:rsidR="0013388F">
              <w:t xml:space="preserve"> </w:t>
            </w:r>
            <w:r w:rsidRPr="0013388F">
              <w:t>Winter 21</w:t>
            </w:r>
            <w:r w:rsidR="00A96338">
              <w:t>-22</w:t>
            </w:r>
          </w:p>
          <w:p w14:paraId="1F00F21E" w14:textId="1856F365" w:rsidR="008E69D6" w:rsidRPr="00FE640F" w:rsidRDefault="008E69D6" w:rsidP="0013388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 w:rsidR="00EE656C">
              <w:rPr>
                <w:b/>
                <w:bCs/>
              </w:rPr>
              <w:t>-</w:t>
            </w:r>
            <w:r w:rsidRPr="008E69D6">
              <w:rPr>
                <w:b/>
                <w:bCs/>
              </w:rPr>
              <w:t>2650: Computer Architecture I: Digital Design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 xml:space="preserve">(The </w:t>
            </w:r>
            <w:r w:rsidR="0013388F">
              <w:t xml:space="preserve">Digital </w:t>
            </w:r>
            <w:r w:rsidR="0013388F" w:rsidRPr="0013388F">
              <w:t>Odyssey)</w:t>
            </w:r>
            <w:r w:rsidRPr="0013388F">
              <w:t>,</w:t>
            </w:r>
            <w:r>
              <w:t xml:space="preserve"> UWindsor                    </w:t>
            </w:r>
            <w:r w:rsidR="00FB70D2">
              <w:t xml:space="preserve"> </w:t>
            </w:r>
            <w:r w:rsidR="0013388F">
              <w:t xml:space="preserve"> </w:t>
            </w:r>
            <w:r w:rsidR="00730186" w:rsidRPr="0013388F">
              <w:t>Fall 20,</w:t>
            </w:r>
            <w:r w:rsidR="0013388F">
              <w:t xml:space="preserve"> </w:t>
            </w:r>
            <w:r w:rsidRPr="0013388F">
              <w:t>Winter 21</w:t>
            </w:r>
            <w:r w:rsidR="00FB70D2">
              <w:t>-22</w:t>
            </w:r>
          </w:p>
          <w:p w14:paraId="4EBEAF5F" w14:textId="5CCC5BD8" w:rsidR="00FE640F" w:rsidRPr="0094130F" w:rsidRDefault="00FE640F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86" w:hanging="187"/>
            </w:pPr>
            <w:r w:rsidRPr="008E69D6">
              <w:rPr>
                <w:b/>
                <w:bCs/>
              </w:rPr>
              <w:t>COE</w:t>
            </w:r>
            <w:r w:rsidR="00EE656C">
              <w:rPr>
                <w:b/>
                <w:bCs/>
              </w:rPr>
              <w:t>-</w:t>
            </w:r>
            <w:r w:rsidRPr="008E69D6">
              <w:rPr>
                <w:b/>
                <w:bCs/>
              </w:rPr>
              <w:t>848: Fundamentals of Data Engineering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>(The Data Odyssey)</w:t>
            </w:r>
            <w:r>
              <w:t>, Ryerson University</w:t>
            </w:r>
            <w:r w:rsidR="008E69D6">
              <w:t xml:space="preserve">                        </w:t>
            </w:r>
            <w:r w:rsidR="00FB70D2">
              <w:t xml:space="preserve">    </w:t>
            </w:r>
            <w:r w:rsidR="008E69D6">
              <w:t xml:space="preserve">        </w:t>
            </w:r>
            <w:r w:rsidR="0013388F">
              <w:t xml:space="preserve">      </w:t>
            </w:r>
            <w:r w:rsidR="008E69D6" w:rsidRPr="0013388F">
              <w:t>Winter 19</w:t>
            </w:r>
          </w:p>
        </w:tc>
      </w:tr>
      <w:tr w:rsidR="00FE640F" w:rsidRPr="00D73171" w14:paraId="38685791" w14:textId="77777777" w:rsidTr="008E69D6">
        <w:trPr>
          <w:trHeight w:val="80"/>
        </w:trPr>
        <w:tc>
          <w:tcPr>
            <w:tcW w:w="5000" w:type="pct"/>
          </w:tcPr>
          <w:p w14:paraId="4D6BB76B" w14:textId="66342B1E" w:rsidR="00FE640F" w:rsidRPr="00217343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0A73FF">
              <w:rPr>
                <w:color w:val="0000FF"/>
              </w:rPr>
              <w:t>Professional Service</w:t>
            </w:r>
          </w:p>
        </w:tc>
      </w:tr>
      <w:tr w:rsidR="00FE640F" w:rsidRPr="00D73171" w14:paraId="4510825B" w14:textId="77777777" w:rsidTr="0014293D">
        <w:trPr>
          <w:trHeight w:val="810"/>
        </w:trPr>
        <w:tc>
          <w:tcPr>
            <w:tcW w:w="5000" w:type="pct"/>
          </w:tcPr>
          <w:p w14:paraId="5C321435" w14:textId="5C968B0D" w:rsidR="00FE640F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>Session Chair:</w:t>
            </w:r>
            <w:r>
              <w:t xml:space="preserve"> </w:t>
            </w:r>
            <w:r w:rsidR="006246C2">
              <w:t xml:space="preserve">SIGIR21, </w:t>
            </w:r>
            <w:r>
              <w:t>CIKM20, ICTAI15</w:t>
            </w:r>
          </w:p>
          <w:p w14:paraId="083E2BDE" w14:textId="5D93E7C7" w:rsidR="00FE640F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>Program Committee:</w:t>
            </w:r>
            <w:r>
              <w:t xml:space="preserve"> </w:t>
            </w:r>
            <w:r w:rsidR="009B6ECA">
              <w:t>KDD,</w:t>
            </w:r>
            <w:r>
              <w:t xml:space="preserve"> WSDM, CIKM, EMNLP, ACL</w:t>
            </w:r>
            <w:r w:rsidR="00C96A9F">
              <w:t xml:space="preserve">, </w:t>
            </w:r>
            <w:r w:rsidR="006246C2">
              <w:t xml:space="preserve">SIGIR, </w:t>
            </w:r>
            <w:r w:rsidR="00C96A9F">
              <w:t>ECIR</w:t>
            </w:r>
            <w:r w:rsidR="00FF33D2">
              <w:t>, ICWSM</w:t>
            </w:r>
          </w:p>
          <w:p w14:paraId="71BEF02A" w14:textId="7660E2FF" w:rsidR="00FE640F" w:rsidRPr="0094130F" w:rsidRDefault="00FE640F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 xml:space="preserve">Journal Reviewing: </w:t>
            </w:r>
            <w:r w:rsidR="005C6C6C" w:rsidRPr="005C6C6C">
              <w:t>TOIS,</w:t>
            </w:r>
            <w:r w:rsidR="005C6C6C">
              <w:rPr>
                <w:b/>
                <w:bCs/>
              </w:rPr>
              <w:t xml:space="preserve"> </w:t>
            </w:r>
            <w:r w:rsidR="00D1733D">
              <w:t xml:space="preserve">Expert Syst. Appl., </w:t>
            </w:r>
            <w:r>
              <w:t xml:space="preserve">IP&amp;M, IEEE Access, </w:t>
            </w:r>
            <w:r w:rsidRPr="002004F4">
              <w:t>IEEE Trans</w:t>
            </w:r>
            <w:r>
              <w:t>.</w:t>
            </w:r>
            <w:r w:rsidR="00C96A9F">
              <w:t>,</w:t>
            </w:r>
            <w:r w:rsidRPr="002004F4">
              <w:t xml:space="preserve"> </w:t>
            </w:r>
            <w:proofErr w:type="spellStart"/>
            <w:r w:rsidRPr="002004F4">
              <w:t>Comput</w:t>
            </w:r>
            <w:proofErr w:type="spellEnd"/>
            <w:r w:rsidR="008E69D6">
              <w:t>.</w:t>
            </w:r>
            <w:r w:rsidRPr="002004F4">
              <w:t xml:space="preserve"> Soc</w:t>
            </w:r>
            <w:r w:rsidR="008E69D6">
              <w:t>.</w:t>
            </w:r>
            <w:r w:rsidRPr="002004F4">
              <w:t xml:space="preserve"> Sys</w:t>
            </w:r>
            <w:r w:rsidR="008E69D6">
              <w:t>.</w:t>
            </w:r>
            <w:r>
              <w:t xml:space="preserve">, </w:t>
            </w:r>
            <w:r w:rsidRPr="00A26993">
              <w:t>AI Review, Info</w:t>
            </w:r>
            <w:r w:rsidR="00D1733D">
              <w:t>.</w:t>
            </w:r>
            <w:r w:rsidRPr="00A26993">
              <w:t xml:space="preserve"> Sys</w:t>
            </w:r>
            <w:r w:rsidR="00D1733D">
              <w:t>.</w:t>
            </w:r>
          </w:p>
        </w:tc>
      </w:tr>
      <w:tr w:rsidR="00FE640F" w:rsidRPr="00D73171" w14:paraId="47468855" w14:textId="77777777" w:rsidTr="00E60162">
        <w:tc>
          <w:tcPr>
            <w:tcW w:w="5000" w:type="pct"/>
          </w:tcPr>
          <w:p w14:paraId="2565A3B8" w14:textId="187895BC" w:rsidR="00FE640F" w:rsidRPr="00217343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0A73FF">
              <w:rPr>
                <w:color w:val="0000FF"/>
              </w:rPr>
              <w:t>selected publication</w:t>
            </w:r>
          </w:p>
        </w:tc>
      </w:tr>
      <w:tr w:rsidR="00FE640F" w:rsidRPr="00D73171" w14:paraId="5C0D5027" w14:textId="77777777" w:rsidTr="00EE656C">
        <w:trPr>
          <w:trHeight w:val="3942"/>
        </w:trPr>
        <w:tc>
          <w:tcPr>
            <w:tcW w:w="5000" w:type="pct"/>
          </w:tcPr>
          <w:p w14:paraId="487814AE" w14:textId="419A6D73" w:rsidR="0014293D" w:rsidRPr="0014293D" w:rsidRDefault="0014293D" w:rsidP="0073018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14293D">
              <w:t xml:space="preserve">Rad, </w:t>
            </w:r>
            <w:proofErr w:type="spellStart"/>
            <w:r w:rsidRPr="0014293D">
              <w:t>Mitha</w:t>
            </w:r>
            <w:proofErr w:type="spellEnd"/>
            <w:r w:rsidRPr="0014293D">
              <w:t xml:space="preserve">, </w:t>
            </w:r>
            <w:r w:rsidRPr="0014293D">
              <w:rPr>
                <w:u w:val="single"/>
              </w:rPr>
              <w:t>Fani</w:t>
            </w:r>
            <w:r w:rsidRPr="0014293D">
              <w:t xml:space="preserve">, </w:t>
            </w:r>
            <w:proofErr w:type="spellStart"/>
            <w:r w:rsidRPr="0014293D">
              <w:t>Kargar</w:t>
            </w:r>
            <w:proofErr w:type="spellEnd"/>
            <w:r w:rsidRPr="0014293D">
              <w:t xml:space="preserve">, </w:t>
            </w:r>
            <w:proofErr w:type="spellStart"/>
            <w:r w:rsidRPr="0014293D">
              <w:t>Szlichta</w:t>
            </w:r>
            <w:proofErr w:type="spellEnd"/>
            <w:r w:rsidRPr="0014293D">
              <w:t xml:space="preserve">, Bagheri; </w:t>
            </w:r>
            <w:proofErr w:type="spellStart"/>
            <w:r w:rsidRPr="0014293D">
              <w:t>PyTFL</w:t>
            </w:r>
            <w:proofErr w:type="spellEnd"/>
            <w:r w:rsidRPr="0014293D">
              <w:t xml:space="preserve">: A Python-based Neural Team Formation Toolkit. </w:t>
            </w:r>
            <w:r w:rsidRPr="0014293D">
              <w:rPr>
                <w:i/>
                <w:iCs/>
              </w:rPr>
              <w:t>CIKM, 2021</w:t>
            </w:r>
            <w:r w:rsidRPr="0014293D">
              <w:t>.</w:t>
            </w:r>
          </w:p>
          <w:p w14:paraId="6534A3F7" w14:textId="3462AC48" w:rsidR="00730186" w:rsidRPr="00730186" w:rsidRDefault="00730186" w:rsidP="0073018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730186">
              <w:rPr>
                <w:u w:val="single"/>
              </w:rPr>
              <w:t>Fani</w:t>
            </w:r>
            <w:r w:rsidRPr="00730186">
              <w:t xml:space="preserve">, </w:t>
            </w:r>
            <w:proofErr w:type="spellStart"/>
            <w:r w:rsidRPr="00730186">
              <w:t>Tamannaee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Zarrinkalam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Samouh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Paydar</w:t>
            </w:r>
            <w:proofErr w:type="spellEnd"/>
            <w:r w:rsidRPr="00730186">
              <w:t>, Bagheri; An Extensible Toolkit of Query Refinement Methods and Gold Standard Dataset Generation.</w:t>
            </w:r>
            <w:r w:rsidRPr="00307E42">
              <w:rPr>
                <w:i/>
                <w:iCs/>
              </w:rPr>
              <w:t xml:space="preserve"> ECIR, 202</w:t>
            </w:r>
            <w:r>
              <w:rPr>
                <w:i/>
                <w:iCs/>
              </w:rPr>
              <w:t>1</w:t>
            </w:r>
            <w:r w:rsidRPr="00307E42">
              <w:rPr>
                <w:i/>
                <w:iCs/>
              </w:rPr>
              <w:t>.</w:t>
            </w:r>
          </w:p>
          <w:p w14:paraId="23B838A4" w14:textId="3F601C90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proofErr w:type="spellStart"/>
            <w:r w:rsidRPr="00307E42">
              <w:t>Tamannaee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Samouh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Paydar</w:t>
            </w:r>
            <w:proofErr w:type="spellEnd"/>
            <w:r w:rsidRPr="00307E42">
              <w:t xml:space="preserve">, Bagheri; </w:t>
            </w:r>
            <w:proofErr w:type="spellStart"/>
            <w:r w:rsidRPr="00307E42">
              <w:t>ReQue</w:t>
            </w:r>
            <w:proofErr w:type="spellEnd"/>
            <w:r w:rsidRPr="00307E42">
              <w:t xml:space="preserve">: A Configurable Workflow and Dataset Collection for Query Refinement. </w:t>
            </w:r>
            <w:r w:rsidRPr="00307E42">
              <w:rPr>
                <w:i/>
                <w:iCs/>
              </w:rPr>
              <w:t>CIKM, 2020</w:t>
            </w:r>
            <w:r w:rsidRPr="00307E42">
              <w:t>.</w:t>
            </w:r>
          </w:p>
          <w:p w14:paraId="70C8A134" w14:textId="266D004B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307E42">
              <w:t xml:space="preserve">Hamidi Rad,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Kargar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Szlichta</w:t>
            </w:r>
            <w:proofErr w:type="spellEnd"/>
            <w:r w:rsidRPr="00307E42">
              <w:t xml:space="preserve">, Bagheri; Learning to Form Skill-based Teams of Experts. </w:t>
            </w:r>
            <w:r w:rsidRPr="00307E42">
              <w:rPr>
                <w:i/>
                <w:iCs/>
              </w:rPr>
              <w:t>CIKM, 2020.</w:t>
            </w:r>
          </w:p>
          <w:p w14:paraId="77E91172" w14:textId="4A43D51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Bagheri, Du; Temporal Latent Space Modeling for Community Prediction. </w:t>
            </w:r>
            <w:r w:rsidRPr="00307E42">
              <w:rPr>
                <w:i/>
                <w:iCs/>
              </w:rPr>
              <w:t>ECIR, 2020.</w:t>
            </w:r>
          </w:p>
          <w:p w14:paraId="434F4A2F" w14:textId="7528D844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</w:pPr>
            <w:r w:rsidRPr="00307E42">
              <w:rPr>
                <w:u w:val="single"/>
              </w:rPr>
              <w:t>Fani</w:t>
            </w:r>
            <w:r w:rsidRPr="00307E42">
              <w:t>, Jiang, Bagheri, Al-</w:t>
            </w:r>
            <w:proofErr w:type="spellStart"/>
            <w:r w:rsidRPr="00307E42">
              <w:t>Obeidat</w:t>
            </w:r>
            <w:proofErr w:type="spellEnd"/>
            <w:r w:rsidRPr="00307E42">
              <w:t xml:space="preserve">, Du, </w:t>
            </w:r>
            <w:proofErr w:type="spellStart"/>
            <w:r w:rsidRPr="00307E42">
              <w:t>Kargar</w:t>
            </w:r>
            <w:proofErr w:type="spellEnd"/>
            <w:r w:rsidRPr="00307E42">
              <w:t xml:space="preserve">; User Community Detection via Embedding of Social Network Structure and Temporal Content. </w:t>
            </w:r>
            <w:r w:rsidRPr="00307E42">
              <w:rPr>
                <w:i/>
                <w:iCs/>
              </w:rPr>
              <w:t>IP&amp;M, 2019.</w:t>
            </w:r>
            <w:r w:rsidRPr="00307E42">
              <w:t xml:space="preserve"> </w:t>
            </w:r>
          </w:p>
          <w:p w14:paraId="53DDCC02" w14:textId="7777777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proofErr w:type="spellStart"/>
            <w:r w:rsidRPr="00307E42">
              <w:t>Arabzadeh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Navivala</w:t>
            </w:r>
            <w:proofErr w:type="spellEnd"/>
            <w:r w:rsidRPr="00307E42">
              <w:t>, Bagheri; Causal Dependencies for Future Interest Prediction on Twitter.</w:t>
            </w:r>
            <w:r w:rsidRPr="00307E42">
              <w:rPr>
                <w:i/>
                <w:iCs/>
              </w:rPr>
              <w:t xml:space="preserve"> CIKM, 2018.</w:t>
            </w:r>
          </w:p>
          <w:p w14:paraId="7EE847E2" w14:textId="71421D63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Khodabakhsh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>, Bagheri; Predicting Personal Life Events from Streaming Social Content.</w:t>
            </w:r>
            <w:r w:rsidRPr="00307E42">
              <w:rPr>
                <w:i/>
                <w:iCs/>
              </w:rPr>
              <w:t xml:space="preserve"> CIKM, 2018.</w:t>
            </w:r>
          </w:p>
          <w:p w14:paraId="301A9D2B" w14:textId="5E2CFFB2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307E42">
              <w:rPr>
                <w:u w:val="single"/>
              </w:rPr>
              <w:t>Fani</w:t>
            </w:r>
            <w:r w:rsidRPr="00307E42">
              <w:t xml:space="preserve">, M. </w:t>
            </w:r>
            <w:proofErr w:type="spellStart"/>
            <w:r w:rsidRPr="00307E42">
              <w:t>Bashari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>, Bagheri, and Al-</w:t>
            </w:r>
            <w:proofErr w:type="spellStart"/>
            <w:r w:rsidRPr="00307E42">
              <w:t>Obeidat</w:t>
            </w:r>
            <w:proofErr w:type="spellEnd"/>
            <w:r w:rsidRPr="00307E42">
              <w:t xml:space="preserve">; </w:t>
            </w:r>
            <w:proofErr w:type="spellStart"/>
            <w:r w:rsidRPr="00307E42">
              <w:t>Stopword</w:t>
            </w:r>
            <w:proofErr w:type="spellEnd"/>
            <w:r w:rsidRPr="00307E42">
              <w:t xml:space="preserve"> Detection for Streaming Content. </w:t>
            </w:r>
            <w:r w:rsidRPr="00307E42">
              <w:rPr>
                <w:i/>
                <w:iCs/>
              </w:rPr>
              <w:t>ECIR, 2018.</w:t>
            </w:r>
          </w:p>
          <w:p w14:paraId="33EB0526" w14:textId="2C2702BC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Bagheri, </w:t>
            </w:r>
            <w:proofErr w:type="spellStart"/>
            <w:r w:rsidRPr="00307E42">
              <w:t>Zarrinkalam</w:t>
            </w:r>
            <w:proofErr w:type="spellEnd"/>
            <w:r w:rsidRPr="00307E42">
              <w:t>, Zhao, Du; Finding Diachronic Like-Minded Users.</w:t>
            </w:r>
            <w:r w:rsidRPr="00307E42">
              <w:rPr>
                <w:i/>
                <w:iCs/>
              </w:rPr>
              <w:t xml:space="preserve"> Computational Intelligence: International Journal, 2018.</w:t>
            </w:r>
          </w:p>
          <w:p w14:paraId="5867EEB3" w14:textId="5A19095E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>, Bagheri, Du; Temporally Like-minded User Community Identification through Neural Embeddings.</w:t>
            </w:r>
            <w:r w:rsidRPr="00307E42">
              <w:rPr>
                <w:i/>
                <w:iCs/>
              </w:rPr>
              <w:t xml:space="preserve"> CIKM</w:t>
            </w:r>
            <w:r>
              <w:rPr>
                <w:i/>
                <w:iCs/>
              </w:rPr>
              <w:t>,</w:t>
            </w:r>
            <w:r w:rsidRPr="00307E42">
              <w:rPr>
                <w:i/>
                <w:iCs/>
              </w:rPr>
              <w:t xml:space="preserve"> 2017.</w:t>
            </w:r>
          </w:p>
          <w:p w14:paraId="263D232B" w14:textId="2FC7471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Bagheri, Kahani; Predicting Users’ Future Interests on Twitter. </w:t>
            </w:r>
            <w:r w:rsidRPr="00307E42">
              <w:rPr>
                <w:i/>
                <w:iCs/>
              </w:rPr>
              <w:t>ECIR, 2017.</w:t>
            </w:r>
          </w:p>
          <w:p w14:paraId="114E7ABF" w14:textId="0F8DEFEC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Temporal Formation and Evolution of Online Communities, </w:t>
            </w:r>
            <w:r w:rsidRPr="00307E42">
              <w:rPr>
                <w:i/>
                <w:iCs/>
              </w:rPr>
              <w:t>Doctoral Consortium, WSDM, 2016.</w:t>
            </w:r>
          </w:p>
          <w:p w14:paraId="2688756B" w14:textId="386FF245" w:rsidR="00FE640F" w:rsidRPr="00E46662" w:rsidRDefault="00FE640F" w:rsidP="00E46662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>, Bagheri, Kahani; Inferring Implicit Topical Interests on Twitter. </w:t>
            </w:r>
            <w:r w:rsidRPr="00307E42">
              <w:rPr>
                <w:i/>
                <w:iCs/>
              </w:rPr>
              <w:t>ECIR, 2016.</w:t>
            </w:r>
          </w:p>
        </w:tc>
      </w:tr>
      <w:tr w:rsidR="00FE640F" w:rsidRPr="00D73171" w14:paraId="03F53F50" w14:textId="77777777" w:rsidTr="00E60162">
        <w:tc>
          <w:tcPr>
            <w:tcW w:w="5000" w:type="pct"/>
          </w:tcPr>
          <w:p w14:paraId="05C8D08C" w14:textId="6F48BBF7" w:rsidR="00FE640F" w:rsidRPr="00D73171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</w:rPr>
            </w:pPr>
            <w:r w:rsidRPr="000A73FF">
              <w:rPr>
                <w:color w:val="0000FF"/>
              </w:rPr>
              <w:t>patent</w:t>
            </w:r>
          </w:p>
        </w:tc>
      </w:tr>
      <w:tr w:rsidR="00FE640F" w:rsidRPr="00D73171" w14:paraId="63917C72" w14:textId="77777777" w:rsidTr="00EE656C">
        <w:trPr>
          <w:trHeight w:val="1278"/>
        </w:trPr>
        <w:tc>
          <w:tcPr>
            <w:tcW w:w="5000" w:type="pct"/>
          </w:tcPr>
          <w:p w14:paraId="408DC4EE" w14:textId="7343B777" w:rsidR="00C96A9F" w:rsidRPr="00AE0929" w:rsidRDefault="00C96A9F" w:rsidP="00FE640F">
            <w:pPr>
              <w:pStyle w:val="ListParagraph"/>
              <w:numPr>
                <w:ilvl w:val="0"/>
                <w:numId w:val="44"/>
              </w:numPr>
              <w:ind w:left="75" w:hanging="180"/>
              <w:rPr>
                <w:b/>
                <w:bCs/>
                <w:lang w:val="en-CA"/>
              </w:rPr>
            </w:pPr>
            <w:r>
              <w:t xml:space="preserve">Bagheri, </w:t>
            </w:r>
            <w:r w:rsidRPr="00B96804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Zarrinkalam</w:t>
            </w:r>
            <w:proofErr w:type="spellEnd"/>
            <w:r w:rsidRPr="00B96804">
              <w:t>. 20</w:t>
            </w:r>
            <w:r>
              <w:t>18</w:t>
            </w:r>
            <w:r w:rsidRPr="00B96804">
              <w:t xml:space="preserve">. System and </w:t>
            </w:r>
            <w:r>
              <w:t>M</w:t>
            </w:r>
            <w:r w:rsidRPr="00B96804">
              <w:t xml:space="preserve">ethod for </w:t>
            </w:r>
            <w:r>
              <w:t>T</w:t>
            </w:r>
            <w:r w:rsidRPr="00B96804">
              <w:t xml:space="preserve">emporal </w:t>
            </w:r>
            <w:r>
              <w:t>I</w:t>
            </w:r>
            <w:r w:rsidRPr="00B96804">
              <w:t xml:space="preserve">dentification of </w:t>
            </w:r>
            <w:r>
              <w:t>L</w:t>
            </w:r>
            <w:r w:rsidRPr="00B96804">
              <w:t xml:space="preserve">atent </w:t>
            </w:r>
            <w:r>
              <w:t>C</w:t>
            </w:r>
            <w:r w:rsidRPr="00B96804">
              <w:t xml:space="preserve">ommunities </w:t>
            </w:r>
            <w:r>
              <w:t>U</w:t>
            </w:r>
            <w:r w:rsidRPr="00B96804">
              <w:t xml:space="preserve">sing </w:t>
            </w:r>
            <w:r>
              <w:t>E</w:t>
            </w:r>
            <w:r w:rsidRPr="00B96804">
              <w:t xml:space="preserve">lectronic </w:t>
            </w:r>
            <w:r>
              <w:t>C</w:t>
            </w:r>
            <w:r w:rsidRPr="00B96804">
              <w:t xml:space="preserve">ontent. </w:t>
            </w:r>
            <w:r w:rsidRPr="00B96804">
              <w:rPr>
                <w:i/>
                <w:iCs/>
              </w:rPr>
              <w:t>CA2941604A1</w:t>
            </w:r>
            <w:r>
              <w:rPr>
                <w:i/>
                <w:iCs/>
              </w:rPr>
              <w:t>, US</w:t>
            </w:r>
            <w:r w:rsidRPr="000C3732">
              <w:rPr>
                <w:i/>
                <w:iCs/>
              </w:rPr>
              <w:t>20180075147</w:t>
            </w:r>
            <w:r w:rsidRPr="00B96804">
              <w:rPr>
                <w:i/>
                <w:iCs/>
              </w:rPr>
              <w:t xml:space="preserve">, filed </w:t>
            </w:r>
            <w:r>
              <w:rPr>
                <w:i/>
                <w:iCs/>
              </w:rPr>
              <w:t xml:space="preserve">in </w:t>
            </w:r>
            <w:r w:rsidRPr="00B96804">
              <w:rPr>
                <w:i/>
                <w:iCs/>
              </w:rPr>
              <w:t>Sept. 201</w:t>
            </w:r>
            <w:r>
              <w:rPr>
                <w:i/>
                <w:iCs/>
              </w:rPr>
              <w:t>6</w:t>
            </w:r>
            <w:r w:rsidRPr="00AE0929">
              <w:t xml:space="preserve">, </w:t>
            </w:r>
            <w:r w:rsidRPr="00AE0929">
              <w:rPr>
                <w:b/>
                <w:bCs/>
              </w:rPr>
              <w:t>Issued in Nov. 2020.</w:t>
            </w:r>
          </w:p>
          <w:p w14:paraId="728A993B" w14:textId="33482134" w:rsidR="00FE640F" w:rsidRPr="00C119C1" w:rsidRDefault="00FE640F" w:rsidP="00FE640F">
            <w:pPr>
              <w:pStyle w:val="ListParagraph"/>
              <w:numPr>
                <w:ilvl w:val="0"/>
                <w:numId w:val="44"/>
              </w:numPr>
              <w:ind w:left="75" w:hanging="180"/>
              <w:rPr>
                <w:lang w:val="en-CA"/>
              </w:rPr>
            </w:pPr>
            <w:r>
              <w:t xml:space="preserve">Hui, Bagheri, </w:t>
            </w:r>
            <w:proofErr w:type="spellStart"/>
            <w:r>
              <w:t>Zarrinkalam</w:t>
            </w:r>
            <w:proofErr w:type="spellEnd"/>
            <w:r>
              <w:t xml:space="preserve">, </w:t>
            </w:r>
            <w:proofErr w:type="spellStart"/>
            <w:r>
              <w:t>Paydar</w:t>
            </w:r>
            <w:proofErr w:type="spellEnd"/>
            <w:r>
              <w:t xml:space="preserve">, </w:t>
            </w:r>
            <w:r w:rsidRPr="009676D8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Daws</w:t>
            </w:r>
            <w:proofErr w:type="spellEnd"/>
            <w:r>
              <w:t xml:space="preserve">; </w:t>
            </w:r>
            <w:r w:rsidRPr="009676D8">
              <w:t>M</w:t>
            </w:r>
            <w:r>
              <w:t xml:space="preserve">ethod and System for Detecting Presence of a Protective Case on a Portable Electronic Device During Drop Impact. </w:t>
            </w:r>
            <w:r w:rsidRPr="00C119C1">
              <w:rPr>
                <w:i/>
                <w:iCs/>
              </w:rPr>
              <w:t>filed in Nov. 2019.</w:t>
            </w:r>
          </w:p>
          <w:p w14:paraId="166CB612" w14:textId="0A741D51" w:rsidR="00FE640F" w:rsidRPr="00C96A9F" w:rsidRDefault="00FE640F" w:rsidP="00C96A9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0136B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Zarrinkalam</w:t>
            </w:r>
            <w:proofErr w:type="spellEnd"/>
            <w:r>
              <w:t>, Bagheri, Hui. A System and Method for Protection Plans and</w:t>
            </w:r>
            <w:r w:rsidR="00EE656C">
              <w:t xml:space="preserve"> Warranty Data Analytics. </w:t>
            </w:r>
            <w:r w:rsidRPr="00C0136B">
              <w:rPr>
                <w:i/>
                <w:iCs/>
              </w:rPr>
              <w:t xml:space="preserve">filed </w:t>
            </w:r>
            <w:r>
              <w:rPr>
                <w:i/>
                <w:iCs/>
              </w:rPr>
              <w:t>i</w:t>
            </w:r>
            <w:r w:rsidRPr="00C0136B">
              <w:rPr>
                <w:i/>
                <w:iCs/>
              </w:rPr>
              <w:t>n June 201</w:t>
            </w:r>
            <w:r>
              <w:rPr>
                <w:i/>
                <w:iCs/>
              </w:rPr>
              <w:t>9.</w:t>
            </w:r>
          </w:p>
        </w:tc>
      </w:tr>
      <w:tr w:rsidR="00FE640F" w:rsidRPr="00D73171" w14:paraId="433497BB" w14:textId="77777777" w:rsidTr="00EE656C">
        <w:trPr>
          <w:trHeight w:val="80"/>
        </w:trPr>
        <w:tc>
          <w:tcPr>
            <w:tcW w:w="5000" w:type="pct"/>
          </w:tcPr>
          <w:p w14:paraId="1C45F780" w14:textId="0D50F776" w:rsidR="00FE640F" w:rsidRPr="00D73171" w:rsidRDefault="00FE640F" w:rsidP="005C0FB8">
            <w:pPr>
              <w:pStyle w:val="SectionTitle"/>
              <w:pBdr>
                <w:bottom w:val="single" w:sz="4" w:space="1" w:color="0000FF"/>
              </w:pBdr>
              <w:spacing w:before="0"/>
              <w:jc w:val="center"/>
              <w:rPr>
                <w:b/>
                <w:bCs/>
              </w:rPr>
            </w:pPr>
            <w:r w:rsidRPr="000A73FF">
              <w:rPr>
                <w:color w:val="0000FF"/>
              </w:rPr>
              <w:t>Hobby</w:t>
            </w:r>
          </w:p>
        </w:tc>
      </w:tr>
      <w:tr w:rsidR="00FE640F" w:rsidRPr="00D73171" w14:paraId="7407AE49" w14:textId="77777777" w:rsidTr="00DB0759">
        <w:trPr>
          <w:trHeight w:val="332"/>
        </w:trPr>
        <w:tc>
          <w:tcPr>
            <w:tcW w:w="5000" w:type="pct"/>
          </w:tcPr>
          <w:p w14:paraId="4B4D6AD1" w14:textId="237F6950" w:rsidR="00FE640F" w:rsidRPr="00D73171" w:rsidRDefault="00FE640F" w:rsidP="00FE640F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360" w:hanging="360"/>
            </w:pPr>
            <w:r w:rsidRPr="00C96A9F">
              <w:rPr>
                <w:b/>
                <w:bCs/>
              </w:rPr>
              <w:t>Art:</w:t>
            </w:r>
            <w:r w:rsidRPr="00D73171">
              <w:t xml:space="preserve"> </w:t>
            </w:r>
            <w:r>
              <w:rPr>
                <w:i/>
                <w:iCs/>
              </w:rPr>
              <w:t>Cinema</w:t>
            </w:r>
            <w:r w:rsidRPr="00222F8C">
              <w:rPr>
                <w:i/>
                <w:iCs/>
              </w:rPr>
              <w:t xml:space="preserve">, </w:t>
            </w:r>
            <w:r w:rsidRPr="00BD43E1">
              <w:rPr>
                <w:i/>
                <w:iCs/>
                <w:strike/>
              </w:rPr>
              <w:t>Charcoal</w:t>
            </w:r>
            <w:r w:rsidRPr="00BD43E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Ballpoint Pen</w:t>
            </w:r>
            <w:r w:rsidRPr="00D73171">
              <w:rPr>
                <w:i/>
                <w:iCs/>
              </w:rPr>
              <w:t xml:space="preserve"> Painting</w:t>
            </w:r>
            <w:r w:rsidRPr="001413C8">
              <w:t>;</w:t>
            </w:r>
            <w:r>
              <w:rPr>
                <w:i/>
                <w:iCs/>
              </w:rPr>
              <w:t xml:space="preserve"> </w:t>
            </w:r>
            <w:r w:rsidRPr="00C96A9F">
              <w:rPr>
                <w:b/>
                <w:bCs/>
              </w:rPr>
              <w:t>Sport:</w:t>
            </w:r>
            <w:r w:rsidRPr="00D73171">
              <w:t xml:space="preserve"> </w:t>
            </w:r>
            <w:r w:rsidRPr="00B82082">
              <w:rPr>
                <w:i/>
                <w:iCs/>
              </w:rPr>
              <w:t>Swimming</w:t>
            </w:r>
            <w:r w:rsidRPr="00D73171">
              <w:rPr>
                <w:i/>
                <w:iCs/>
              </w:rPr>
              <w:t xml:space="preserve">, Cycling, </w:t>
            </w:r>
            <w:r w:rsidRPr="00D73171">
              <w:rPr>
                <w:i/>
                <w:iCs/>
                <w:strike/>
              </w:rPr>
              <w:t>Soccer</w:t>
            </w:r>
            <w:r w:rsidRPr="00D73171">
              <w:rPr>
                <w:i/>
                <w:iCs/>
              </w:rPr>
              <w:t xml:space="preserve">, </w:t>
            </w:r>
            <w:r w:rsidRPr="00D73171">
              <w:rPr>
                <w:i/>
                <w:iCs/>
                <w:strike/>
              </w:rPr>
              <w:t>Wrestling</w:t>
            </w:r>
          </w:p>
        </w:tc>
      </w:tr>
    </w:tbl>
    <w:p w14:paraId="6F470DE4" w14:textId="7C144774" w:rsidR="00CA7C59" w:rsidRPr="00367B45" w:rsidRDefault="000E7802" w:rsidP="00FD7A07">
      <w:r w:rsidRPr="00D7317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F600C2F" wp14:editId="7541F9BA">
                <wp:simplePos x="0" y="0"/>
                <wp:positionH relativeFrom="margin">
                  <wp:posOffset>4914900</wp:posOffset>
                </wp:positionH>
                <wp:positionV relativeFrom="margin">
                  <wp:posOffset>-53530</wp:posOffset>
                </wp:positionV>
                <wp:extent cx="2095500" cy="4286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3" w:type="pct"/>
                              <w:tblLook w:val="0000" w:firstRow="0" w:lastRow="0" w:firstColumn="0" w:lastColumn="0" w:noHBand="0" w:noVBand="0"/>
                            </w:tblPr>
                            <w:tblGrid>
                              <w:gridCol w:w="3005"/>
                            </w:tblGrid>
                            <w:tr w:rsidR="00367B45" w:rsidRPr="00ED272C" w14:paraId="0786E993" w14:textId="77777777" w:rsidTr="006A397F">
                              <w:trPr>
                                <w:trHeight w:val="10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264029C" w14:textId="4F6EFC93" w:rsidR="00367B45" w:rsidRPr="00AE0929" w:rsidRDefault="00547DF6" w:rsidP="00FB00AE">
                                  <w:pPr>
                                    <w:pStyle w:val="ContactInfo"/>
                                    <w:spacing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9778E3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hfani.myweb.cs.uwindsor.ca</w:t>
                                    </w:r>
                                  </w:hyperlink>
                                </w:p>
                                <w:p w14:paraId="51C4D75D" w14:textId="196A7649" w:rsidR="00ED272C" w:rsidRPr="00516BB5" w:rsidRDefault="00547DF6" w:rsidP="00516BB5">
                                  <w:pPr>
                                    <w:pStyle w:val="ContactInfo"/>
                                    <w:spacing w:after="0"/>
                                    <w:jc w:val="right"/>
                                    <w:rPr>
                                      <w:caps w:val="0"/>
                                      <w:color w:val="0000FF" w:themeColor="hyperlink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367B45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h</w:t>
                                    </w:r>
                                    <w:r w:rsidR="001970A9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fani</w:t>
                                    </w:r>
                                    <w:r w:rsidR="00367B45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@</w:t>
                                    </w:r>
                                    <w:r w:rsidR="001970A9" w:rsidRPr="00AE0929">
                                      <w:rPr>
                                        <w:rStyle w:val="Hyperlink"/>
                                        <w:caps w:val="0"/>
                                        <w:color w:val="auto"/>
                                        <w:sz w:val="18"/>
                                        <w:szCs w:val="18"/>
                                        <w:u w:val="none"/>
                                      </w:rPr>
                                      <w:t>uwindsor.ca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5DBB6E43" w14:textId="77777777" w:rsidR="00367B45" w:rsidRPr="00ED272C" w:rsidRDefault="00367B45" w:rsidP="00367B45">
                            <w:pPr>
                              <w:jc w:val="right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00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-4.2pt;width:16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" o:allowincell="f" filled="f" stroked="f">
                <v:textbox>
                  <w:txbxContent>
                    <w:tbl>
                      <w:tblPr>
                        <w:tblW w:w="4963" w:type="pct"/>
                        <w:tblLook w:val="0000" w:firstRow="0" w:lastRow="0" w:firstColumn="0" w:lastColumn="0" w:noHBand="0" w:noVBand="0"/>
                      </w:tblPr>
                      <w:tblGrid>
                        <w:gridCol w:w="3005"/>
                      </w:tblGrid>
                      <w:tr w:rsidR="00367B45" w:rsidRPr="00ED272C" w14:paraId="0786E993" w14:textId="77777777" w:rsidTr="006A397F">
                        <w:trPr>
                          <w:trHeight w:val="1066"/>
                        </w:trPr>
                        <w:tc>
                          <w:tcPr>
                            <w:tcW w:w="5000" w:type="pct"/>
                          </w:tcPr>
                          <w:p w14:paraId="0264029C" w14:textId="4F6EFC93" w:rsidR="00367B45" w:rsidRPr="00AE0929" w:rsidRDefault="00547DF6" w:rsidP="00FB00AE">
                            <w:pPr>
                              <w:pStyle w:val="ContactInfo"/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9778E3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hfani.myweb.cs.uwindsor.ca</w:t>
                              </w:r>
                            </w:hyperlink>
                          </w:p>
                          <w:p w14:paraId="51C4D75D" w14:textId="196A7649" w:rsidR="00ED272C" w:rsidRPr="00516BB5" w:rsidRDefault="00547DF6" w:rsidP="00516BB5">
                            <w:pPr>
                              <w:pStyle w:val="ContactInfo"/>
                              <w:spacing w:after="0"/>
                              <w:jc w:val="right"/>
                              <w:rPr>
                                <w:caps w:val="0"/>
                                <w:color w:val="0000FF" w:themeColor="hyperlink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67B45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</w:t>
                              </w:r>
                              <w:r w:rsidR="001970A9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fani</w:t>
                              </w:r>
                              <w:r w:rsidR="00367B45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@</w:t>
                              </w:r>
                              <w:r w:rsidR="001970A9" w:rsidRPr="00AE0929">
                                <w:rPr>
                                  <w:rStyle w:val="Hyperlink"/>
                                  <w:caps w:val="0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uwindsor.ca</w:t>
                              </w:r>
                            </w:hyperlink>
                          </w:p>
                        </w:tc>
                      </w:tr>
                    </w:tbl>
                    <w:p w14:paraId="5DBB6E43" w14:textId="77777777" w:rsidR="00367B45" w:rsidRPr="00ED272C" w:rsidRDefault="00367B45" w:rsidP="00367B45">
                      <w:pPr>
                        <w:jc w:val="right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CA7C59" w:rsidRPr="00367B45" w:rsidSect="009A6571">
      <w:headerReference w:type="default" r:id="rId16"/>
      <w:pgSz w:w="12240" w:h="15840"/>
      <w:pgMar w:top="450" w:right="1800" w:bottom="90" w:left="900" w:header="0" w:footer="96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6239" w14:textId="77777777" w:rsidR="00547DF6" w:rsidRDefault="00547DF6">
      <w:r>
        <w:separator/>
      </w:r>
    </w:p>
  </w:endnote>
  <w:endnote w:type="continuationSeparator" w:id="0">
    <w:p w14:paraId="41BACB38" w14:textId="77777777" w:rsidR="00547DF6" w:rsidRDefault="0054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66905" w14:textId="77777777" w:rsidR="00547DF6" w:rsidRDefault="00547DF6">
      <w:r>
        <w:separator/>
      </w:r>
    </w:p>
  </w:footnote>
  <w:footnote w:type="continuationSeparator" w:id="0">
    <w:p w14:paraId="2AE1909A" w14:textId="77777777" w:rsidR="00547DF6" w:rsidRDefault="00547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1E01" w14:textId="77777777" w:rsidR="008D6527" w:rsidRDefault="008D6527">
    <w:pPr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A822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0C3DF4"/>
    <w:multiLevelType w:val="hybridMultilevel"/>
    <w:tmpl w:val="43DE030C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133E5AE8"/>
    <w:multiLevelType w:val="multilevel"/>
    <w:tmpl w:val="5B56816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2EF40231"/>
    <w:multiLevelType w:val="hybridMultilevel"/>
    <w:tmpl w:val="827EB4C6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37643F9F"/>
    <w:multiLevelType w:val="hybridMultilevel"/>
    <w:tmpl w:val="1178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66E17"/>
    <w:multiLevelType w:val="hybridMultilevel"/>
    <w:tmpl w:val="5072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72977"/>
    <w:multiLevelType w:val="hybridMultilevel"/>
    <w:tmpl w:val="FB6CFE08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A7FA3"/>
    <w:multiLevelType w:val="multilevel"/>
    <w:tmpl w:val="BA92FB4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C5200"/>
    <w:multiLevelType w:val="hybridMultilevel"/>
    <w:tmpl w:val="25A6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4DB2EDE"/>
    <w:multiLevelType w:val="multilevel"/>
    <w:tmpl w:val="7DDCEAF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C0764"/>
    <w:multiLevelType w:val="hybridMultilevel"/>
    <w:tmpl w:val="5464D628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76C0662E"/>
    <w:multiLevelType w:val="multilevel"/>
    <w:tmpl w:val="96FE3D5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17180"/>
    <w:multiLevelType w:val="hybridMultilevel"/>
    <w:tmpl w:val="AEF21C40"/>
    <w:lvl w:ilvl="0" w:tplc="C88AF34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370096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2" w16cid:durableId="67410964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211185393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89057473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112423524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159890029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1882863389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 w16cid:durableId="77124701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 w16cid:durableId="169314550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20194492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 w16cid:durableId="106313851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 w16cid:durableId="88225350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 w16cid:durableId="69199923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 w16cid:durableId="531654821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 w16cid:durableId="1995185989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 w16cid:durableId="8993325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 w16cid:durableId="4799993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 w16cid:durableId="100032155">
    <w:abstractNumId w:val="3"/>
  </w:num>
  <w:num w:numId="19" w16cid:durableId="2008240341">
    <w:abstractNumId w:val="17"/>
  </w:num>
  <w:num w:numId="20" w16cid:durableId="1091317075">
    <w:abstractNumId w:val="2"/>
  </w:num>
  <w:num w:numId="21" w16cid:durableId="286741871">
    <w:abstractNumId w:val="5"/>
  </w:num>
  <w:num w:numId="22" w16cid:durableId="1970473966">
    <w:abstractNumId w:val="8"/>
  </w:num>
  <w:num w:numId="23" w16cid:durableId="1222984707">
    <w:abstractNumId w:val="14"/>
  </w:num>
  <w:num w:numId="24" w16cid:durableId="2039576304">
    <w:abstractNumId w:val="7"/>
  </w:num>
  <w:num w:numId="25" w16cid:durableId="191905464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 w16cid:durableId="9136618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 w16cid:durableId="11583503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 w16cid:durableId="80328139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 w16cid:durableId="681203619">
    <w:abstractNumId w:val="18"/>
    <w:lvlOverride w:ilvl="0">
      <w:startOverride w:val="66"/>
    </w:lvlOverride>
  </w:num>
  <w:num w:numId="30" w16cid:durableId="83113258">
    <w:abstractNumId w:val="15"/>
    <w:lvlOverride w:ilvl="0">
      <w:startOverride w:val="62"/>
    </w:lvlOverride>
  </w:num>
  <w:num w:numId="31" w16cid:durableId="675577660">
    <w:abstractNumId w:val="4"/>
    <w:lvlOverride w:ilvl="0">
      <w:startOverride w:val="60"/>
    </w:lvlOverride>
  </w:num>
  <w:num w:numId="32" w16cid:durableId="603347617">
    <w:abstractNumId w:val="12"/>
    <w:lvlOverride w:ilvl="0">
      <w:startOverride w:val="56"/>
    </w:lvlOverride>
  </w:num>
  <w:num w:numId="33" w16cid:durableId="137658638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4" w16cid:durableId="128977585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5" w16cid:durableId="2004697590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6" w16cid:durableId="1358115118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7" w16cid:durableId="704256934">
    <w:abstractNumId w:val="9"/>
  </w:num>
  <w:num w:numId="38" w16cid:durableId="1792627576">
    <w:abstractNumId w:val="13"/>
  </w:num>
  <w:num w:numId="39" w16cid:durableId="737675817">
    <w:abstractNumId w:val="1"/>
  </w:num>
  <w:num w:numId="40" w16cid:durableId="48307204">
    <w:abstractNumId w:val="10"/>
  </w:num>
  <w:num w:numId="41" w16cid:durableId="1432777849">
    <w:abstractNumId w:val="19"/>
  </w:num>
  <w:num w:numId="42" w16cid:durableId="1032460894">
    <w:abstractNumId w:val="16"/>
  </w:num>
  <w:num w:numId="43" w16cid:durableId="2088721268">
    <w:abstractNumId w:val="11"/>
  </w:num>
  <w:num w:numId="44" w16cid:durableId="2137986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1szAwNbQwMDE2MDdU0lEKTi0uzszPAykwNq4FAIpWolstAAAA"/>
  </w:docVars>
  <w:rsids>
    <w:rsidRoot w:val="009A6497"/>
    <w:rsid w:val="00002932"/>
    <w:rsid w:val="00006A3E"/>
    <w:rsid w:val="00014465"/>
    <w:rsid w:val="000171E7"/>
    <w:rsid w:val="00017D95"/>
    <w:rsid w:val="0003249E"/>
    <w:rsid w:val="00032511"/>
    <w:rsid w:val="000343A5"/>
    <w:rsid w:val="000365BC"/>
    <w:rsid w:val="00046F1A"/>
    <w:rsid w:val="00056764"/>
    <w:rsid w:val="00060A2B"/>
    <w:rsid w:val="00065D88"/>
    <w:rsid w:val="00067F27"/>
    <w:rsid w:val="000721A2"/>
    <w:rsid w:val="00074216"/>
    <w:rsid w:val="00087183"/>
    <w:rsid w:val="0009238C"/>
    <w:rsid w:val="00092439"/>
    <w:rsid w:val="00093636"/>
    <w:rsid w:val="00094606"/>
    <w:rsid w:val="00094AE7"/>
    <w:rsid w:val="00095B9A"/>
    <w:rsid w:val="000A3DAC"/>
    <w:rsid w:val="000A3F3C"/>
    <w:rsid w:val="000A4B07"/>
    <w:rsid w:val="000A52FF"/>
    <w:rsid w:val="000A5692"/>
    <w:rsid w:val="000A73FF"/>
    <w:rsid w:val="000C3732"/>
    <w:rsid w:val="000C3FDA"/>
    <w:rsid w:val="000C47A6"/>
    <w:rsid w:val="000C743A"/>
    <w:rsid w:val="000D1182"/>
    <w:rsid w:val="000D40F5"/>
    <w:rsid w:val="000D410C"/>
    <w:rsid w:val="000E7802"/>
    <w:rsid w:val="000F34E9"/>
    <w:rsid w:val="00101F3A"/>
    <w:rsid w:val="00102EE1"/>
    <w:rsid w:val="0010564F"/>
    <w:rsid w:val="001065D5"/>
    <w:rsid w:val="0011034E"/>
    <w:rsid w:val="00115D32"/>
    <w:rsid w:val="00117208"/>
    <w:rsid w:val="001308CB"/>
    <w:rsid w:val="0013388F"/>
    <w:rsid w:val="00134BB6"/>
    <w:rsid w:val="001413C8"/>
    <w:rsid w:val="0014293D"/>
    <w:rsid w:val="00144399"/>
    <w:rsid w:val="00146B2B"/>
    <w:rsid w:val="00146E25"/>
    <w:rsid w:val="0015276F"/>
    <w:rsid w:val="00165712"/>
    <w:rsid w:val="00167263"/>
    <w:rsid w:val="00177309"/>
    <w:rsid w:val="00177CB6"/>
    <w:rsid w:val="001816E3"/>
    <w:rsid w:val="00193D51"/>
    <w:rsid w:val="00194EC6"/>
    <w:rsid w:val="001970A9"/>
    <w:rsid w:val="001A32F2"/>
    <w:rsid w:val="001B3D41"/>
    <w:rsid w:val="001C0A79"/>
    <w:rsid w:val="001C1F41"/>
    <w:rsid w:val="001C75E3"/>
    <w:rsid w:val="001D386B"/>
    <w:rsid w:val="001E4534"/>
    <w:rsid w:val="001F7D6B"/>
    <w:rsid w:val="001F7EBF"/>
    <w:rsid w:val="002004F4"/>
    <w:rsid w:val="00204AF3"/>
    <w:rsid w:val="0021504C"/>
    <w:rsid w:val="00217165"/>
    <w:rsid w:val="00217343"/>
    <w:rsid w:val="00222F8C"/>
    <w:rsid w:val="00234208"/>
    <w:rsid w:val="00241B18"/>
    <w:rsid w:val="00273B35"/>
    <w:rsid w:val="002774B7"/>
    <w:rsid w:val="0028451C"/>
    <w:rsid w:val="002900F7"/>
    <w:rsid w:val="002941CF"/>
    <w:rsid w:val="002960A2"/>
    <w:rsid w:val="002A03F5"/>
    <w:rsid w:val="002A2F85"/>
    <w:rsid w:val="002B1A7C"/>
    <w:rsid w:val="002D0B9F"/>
    <w:rsid w:val="002D10F1"/>
    <w:rsid w:val="002D5FD1"/>
    <w:rsid w:val="002E0000"/>
    <w:rsid w:val="002E099A"/>
    <w:rsid w:val="002E6AE3"/>
    <w:rsid w:val="0030773F"/>
    <w:rsid w:val="00307E42"/>
    <w:rsid w:val="003114C3"/>
    <w:rsid w:val="00312BD1"/>
    <w:rsid w:val="00317EB6"/>
    <w:rsid w:val="00326A03"/>
    <w:rsid w:val="003339BB"/>
    <w:rsid w:val="00335541"/>
    <w:rsid w:val="00341624"/>
    <w:rsid w:val="0034301F"/>
    <w:rsid w:val="00346FCF"/>
    <w:rsid w:val="003503DB"/>
    <w:rsid w:val="0036183C"/>
    <w:rsid w:val="00361939"/>
    <w:rsid w:val="00364929"/>
    <w:rsid w:val="00364E5B"/>
    <w:rsid w:val="00367B45"/>
    <w:rsid w:val="00385481"/>
    <w:rsid w:val="003A1316"/>
    <w:rsid w:val="003B3C29"/>
    <w:rsid w:val="003C15DA"/>
    <w:rsid w:val="003D16B4"/>
    <w:rsid w:val="003D5DF5"/>
    <w:rsid w:val="003F7144"/>
    <w:rsid w:val="00406D34"/>
    <w:rsid w:val="00407401"/>
    <w:rsid w:val="00410D8C"/>
    <w:rsid w:val="0041361E"/>
    <w:rsid w:val="004153DF"/>
    <w:rsid w:val="0042033F"/>
    <w:rsid w:val="00421C42"/>
    <w:rsid w:val="00430A72"/>
    <w:rsid w:val="00433A46"/>
    <w:rsid w:val="00455836"/>
    <w:rsid w:val="00461E8A"/>
    <w:rsid w:val="00461FAD"/>
    <w:rsid w:val="00470281"/>
    <w:rsid w:val="004752A6"/>
    <w:rsid w:val="00476590"/>
    <w:rsid w:val="00480456"/>
    <w:rsid w:val="004850CA"/>
    <w:rsid w:val="004866C0"/>
    <w:rsid w:val="004957B0"/>
    <w:rsid w:val="004A6669"/>
    <w:rsid w:val="004A7E1B"/>
    <w:rsid w:val="004C683E"/>
    <w:rsid w:val="004C702D"/>
    <w:rsid w:val="004C79C2"/>
    <w:rsid w:val="004D12D9"/>
    <w:rsid w:val="004E0A20"/>
    <w:rsid w:val="004E2415"/>
    <w:rsid w:val="0050061B"/>
    <w:rsid w:val="005009EA"/>
    <w:rsid w:val="005063DC"/>
    <w:rsid w:val="005160D8"/>
    <w:rsid w:val="00516BB5"/>
    <w:rsid w:val="005200FA"/>
    <w:rsid w:val="00520181"/>
    <w:rsid w:val="00523756"/>
    <w:rsid w:val="00542DFD"/>
    <w:rsid w:val="00547C89"/>
    <w:rsid w:val="00547DF6"/>
    <w:rsid w:val="00550C24"/>
    <w:rsid w:val="00560671"/>
    <w:rsid w:val="00562786"/>
    <w:rsid w:val="00563D65"/>
    <w:rsid w:val="0057737F"/>
    <w:rsid w:val="00583D9F"/>
    <w:rsid w:val="005A5862"/>
    <w:rsid w:val="005B1E99"/>
    <w:rsid w:val="005C0FB8"/>
    <w:rsid w:val="005C433B"/>
    <w:rsid w:val="005C6C6C"/>
    <w:rsid w:val="005E3C97"/>
    <w:rsid w:val="005E613C"/>
    <w:rsid w:val="005F0A64"/>
    <w:rsid w:val="005F2255"/>
    <w:rsid w:val="005F35D0"/>
    <w:rsid w:val="005F5923"/>
    <w:rsid w:val="005F7CC7"/>
    <w:rsid w:val="00601873"/>
    <w:rsid w:val="006246C2"/>
    <w:rsid w:val="00631A84"/>
    <w:rsid w:val="00636858"/>
    <w:rsid w:val="0063708C"/>
    <w:rsid w:val="00647AD8"/>
    <w:rsid w:val="00647F0B"/>
    <w:rsid w:val="00651317"/>
    <w:rsid w:val="00651968"/>
    <w:rsid w:val="00652FC9"/>
    <w:rsid w:val="006536C5"/>
    <w:rsid w:val="006572F4"/>
    <w:rsid w:val="00663B93"/>
    <w:rsid w:val="00676B05"/>
    <w:rsid w:val="00683F68"/>
    <w:rsid w:val="00685232"/>
    <w:rsid w:val="006852AD"/>
    <w:rsid w:val="00690BBF"/>
    <w:rsid w:val="006A0A84"/>
    <w:rsid w:val="006A0AEC"/>
    <w:rsid w:val="006A397F"/>
    <w:rsid w:val="006A4E2A"/>
    <w:rsid w:val="006B1D75"/>
    <w:rsid w:val="006B280C"/>
    <w:rsid w:val="006C0B4B"/>
    <w:rsid w:val="006C4257"/>
    <w:rsid w:val="006D61E0"/>
    <w:rsid w:val="006D75D0"/>
    <w:rsid w:val="006E5F34"/>
    <w:rsid w:val="006E6BCA"/>
    <w:rsid w:val="006E7D12"/>
    <w:rsid w:val="00701433"/>
    <w:rsid w:val="007217E6"/>
    <w:rsid w:val="00722D68"/>
    <w:rsid w:val="00724C55"/>
    <w:rsid w:val="00725642"/>
    <w:rsid w:val="00730186"/>
    <w:rsid w:val="00735135"/>
    <w:rsid w:val="00743896"/>
    <w:rsid w:val="007454A1"/>
    <w:rsid w:val="00747BAE"/>
    <w:rsid w:val="00754997"/>
    <w:rsid w:val="007563AA"/>
    <w:rsid w:val="007740E7"/>
    <w:rsid w:val="007746B0"/>
    <w:rsid w:val="00782EE9"/>
    <w:rsid w:val="0078302F"/>
    <w:rsid w:val="00795C09"/>
    <w:rsid w:val="007A4381"/>
    <w:rsid w:val="007B14F4"/>
    <w:rsid w:val="007B2B63"/>
    <w:rsid w:val="007B33CE"/>
    <w:rsid w:val="007B36AC"/>
    <w:rsid w:val="007C25C8"/>
    <w:rsid w:val="007C4670"/>
    <w:rsid w:val="007C4DF9"/>
    <w:rsid w:val="007D48EE"/>
    <w:rsid w:val="007E2A8B"/>
    <w:rsid w:val="007E5716"/>
    <w:rsid w:val="007E5786"/>
    <w:rsid w:val="007E7A92"/>
    <w:rsid w:val="007F236A"/>
    <w:rsid w:val="00810B5F"/>
    <w:rsid w:val="008147CC"/>
    <w:rsid w:val="00817C9E"/>
    <w:rsid w:val="00827A2A"/>
    <w:rsid w:val="00831354"/>
    <w:rsid w:val="00832BAF"/>
    <w:rsid w:val="0084644D"/>
    <w:rsid w:val="008527F2"/>
    <w:rsid w:val="00853952"/>
    <w:rsid w:val="00856EF0"/>
    <w:rsid w:val="00872DFE"/>
    <w:rsid w:val="00876B9B"/>
    <w:rsid w:val="00880636"/>
    <w:rsid w:val="008823CA"/>
    <w:rsid w:val="00886394"/>
    <w:rsid w:val="00891C3A"/>
    <w:rsid w:val="00893AC7"/>
    <w:rsid w:val="00894841"/>
    <w:rsid w:val="00897BFC"/>
    <w:rsid w:val="008A76CB"/>
    <w:rsid w:val="008B3DD7"/>
    <w:rsid w:val="008B497F"/>
    <w:rsid w:val="008B7559"/>
    <w:rsid w:val="008C3094"/>
    <w:rsid w:val="008C53A3"/>
    <w:rsid w:val="008D505F"/>
    <w:rsid w:val="008D6527"/>
    <w:rsid w:val="008E69D6"/>
    <w:rsid w:val="008E6F1E"/>
    <w:rsid w:val="008E75A4"/>
    <w:rsid w:val="008F03CF"/>
    <w:rsid w:val="008F5365"/>
    <w:rsid w:val="00902633"/>
    <w:rsid w:val="00911153"/>
    <w:rsid w:val="00915B7D"/>
    <w:rsid w:val="009173DB"/>
    <w:rsid w:val="0093669F"/>
    <w:rsid w:val="0093680C"/>
    <w:rsid w:val="0094130F"/>
    <w:rsid w:val="009515B8"/>
    <w:rsid w:val="009610EB"/>
    <w:rsid w:val="00964290"/>
    <w:rsid w:val="00965A19"/>
    <w:rsid w:val="009676D8"/>
    <w:rsid w:val="00970BEB"/>
    <w:rsid w:val="0097117D"/>
    <w:rsid w:val="009778E3"/>
    <w:rsid w:val="009A112E"/>
    <w:rsid w:val="009A3C1F"/>
    <w:rsid w:val="009A5BE2"/>
    <w:rsid w:val="009A6497"/>
    <w:rsid w:val="009A6571"/>
    <w:rsid w:val="009A7D19"/>
    <w:rsid w:val="009A7F6A"/>
    <w:rsid w:val="009B50F8"/>
    <w:rsid w:val="009B6ECA"/>
    <w:rsid w:val="009C2ACA"/>
    <w:rsid w:val="009C4FF0"/>
    <w:rsid w:val="009D717A"/>
    <w:rsid w:val="009E1EF8"/>
    <w:rsid w:val="009E3285"/>
    <w:rsid w:val="009F5560"/>
    <w:rsid w:val="009F5E83"/>
    <w:rsid w:val="009F679F"/>
    <w:rsid w:val="00A00023"/>
    <w:rsid w:val="00A023AE"/>
    <w:rsid w:val="00A077B2"/>
    <w:rsid w:val="00A13151"/>
    <w:rsid w:val="00A26993"/>
    <w:rsid w:val="00A33422"/>
    <w:rsid w:val="00A34A85"/>
    <w:rsid w:val="00A36B68"/>
    <w:rsid w:val="00A42E20"/>
    <w:rsid w:val="00A60419"/>
    <w:rsid w:val="00A63341"/>
    <w:rsid w:val="00A65F16"/>
    <w:rsid w:val="00A75499"/>
    <w:rsid w:val="00A76DC0"/>
    <w:rsid w:val="00A81176"/>
    <w:rsid w:val="00A85C0B"/>
    <w:rsid w:val="00A96338"/>
    <w:rsid w:val="00AA0882"/>
    <w:rsid w:val="00AA1CE2"/>
    <w:rsid w:val="00AB45E5"/>
    <w:rsid w:val="00AB68FF"/>
    <w:rsid w:val="00AE0929"/>
    <w:rsid w:val="00AF1210"/>
    <w:rsid w:val="00AF50DB"/>
    <w:rsid w:val="00AF718C"/>
    <w:rsid w:val="00B05994"/>
    <w:rsid w:val="00B12691"/>
    <w:rsid w:val="00B17FB5"/>
    <w:rsid w:val="00B22F4D"/>
    <w:rsid w:val="00B23D4E"/>
    <w:rsid w:val="00B251D2"/>
    <w:rsid w:val="00B26AC3"/>
    <w:rsid w:val="00B26CA8"/>
    <w:rsid w:val="00B35EBC"/>
    <w:rsid w:val="00B45593"/>
    <w:rsid w:val="00B61685"/>
    <w:rsid w:val="00B70821"/>
    <w:rsid w:val="00B72A1C"/>
    <w:rsid w:val="00B82082"/>
    <w:rsid w:val="00B82816"/>
    <w:rsid w:val="00B9159B"/>
    <w:rsid w:val="00B96804"/>
    <w:rsid w:val="00BA0418"/>
    <w:rsid w:val="00BB7F54"/>
    <w:rsid w:val="00BD07CC"/>
    <w:rsid w:val="00BD18B6"/>
    <w:rsid w:val="00BD43E1"/>
    <w:rsid w:val="00BD5CB2"/>
    <w:rsid w:val="00BE0FDA"/>
    <w:rsid w:val="00BE350D"/>
    <w:rsid w:val="00BE3C09"/>
    <w:rsid w:val="00BF1412"/>
    <w:rsid w:val="00C00BA7"/>
    <w:rsid w:val="00C0136B"/>
    <w:rsid w:val="00C02B93"/>
    <w:rsid w:val="00C037B2"/>
    <w:rsid w:val="00C11399"/>
    <w:rsid w:val="00C119C1"/>
    <w:rsid w:val="00C2610D"/>
    <w:rsid w:val="00C26981"/>
    <w:rsid w:val="00C42F2A"/>
    <w:rsid w:val="00C43715"/>
    <w:rsid w:val="00C46C03"/>
    <w:rsid w:val="00C479AF"/>
    <w:rsid w:val="00C538FF"/>
    <w:rsid w:val="00C55278"/>
    <w:rsid w:val="00C634DA"/>
    <w:rsid w:val="00C63DE5"/>
    <w:rsid w:val="00C64478"/>
    <w:rsid w:val="00C64AE3"/>
    <w:rsid w:val="00C71D67"/>
    <w:rsid w:val="00C75AB7"/>
    <w:rsid w:val="00C75C67"/>
    <w:rsid w:val="00C96144"/>
    <w:rsid w:val="00C96A9F"/>
    <w:rsid w:val="00CA5F70"/>
    <w:rsid w:val="00CA65C2"/>
    <w:rsid w:val="00CA7C59"/>
    <w:rsid w:val="00CB4DC4"/>
    <w:rsid w:val="00CB74A1"/>
    <w:rsid w:val="00CC058C"/>
    <w:rsid w:val="00CC31D8"/>
    <w:rsid w:val="00CC4E66"/>
    <w:rsid w:val="00CD45D0"/>
    <w:rsid w:val="00CE1055"/>
    <w:rsid w:val="00CE3659"/>
    <w:rsid w:val="00CE3875"/>
    <w:rsid w:val="00CF01CA"/>
    <w:rsid w:val="00CF11BC"/>
    <w:rsid w:val="00CF508C"/>
    <w:rsid w:val="00CF6E11"/>
    <w:rsid w:val="00D030B9"/>
    <w:rsid w:val="00D1733D"/>
    <w:rsid w:val="00D229EF"/>
    <w:rsid w:val="00D3035C"/>
    <w:rsid w:val="00D31B31"/>
    <w:rsid w:val="00D3249C"/>
    <w:rsid w:val="00D52D19"/>
    <w:rsid w:val="00D671AD"/>
    <w:rsid w:val="00D73171"/>
    <w:rsid w:val="00D73C90"/>
    <w:rsid w:val="00D779B7"/>
    <w:rsid w:val="00D90B4C"/>
    <w:rsid w:val="00D96059"/>
    <w:rsid w:val="00DA0539"/>
    <w:rsid w:val="00DB0507"/>
    <w:rsid w:val="00DB0759"/>
    <w:rsid w:val="00DB37B2"/>
    <w:rsid w:val="00DB553C"/>
    <w:rsid w:val="00DC138B"/>
    <w:rsid w:val="00DC174F"/>
    <w:rsid w:val="00DC5A50"/>
    <w:rsid w:val="00DD75A0"/>
    <w:rsid w:val="00DE41D4"/>
    <w:rsid w:val="00DE7FFE"/>
    <w:rsid w:val="00E06748"/>
    <w:rsid w:val="00E2129E"/>
    <w:rsid w:val="00E23E64"/>
    <w:rsid w:val="00E253AE"/>
    <w:rsid w:val="00E262EE"/>
    <w:rsid w:val="00E40F33"/>
    <w:rsid w:val="00E42734"/>
    <w:rsid w:val="00E46662"/>
    <w:rsid w:val="00E60162"/>
    <w:rsid w:val="00E633BF"/>
    <w:rsid w:val="00E63FCB"/>
    <w:rsid w:val="00E70B92"/>
    <w:rsid w:val="00E71951"/>
    <w:rsid w:val="00E755B2"/>
    <w:rsid w:val="00E81FAB"/>
    <w:rsid w:val="00E92B03"/>
    <w:rsid w:val="00E942BF"/>
    <w:rsid w:val="00EB4569"/>
    <w:rsid w:val="00EC1F22"/>
    <w:rsid w:val="00ED184D"/>
    <w:rsid w:val="00ED272C"/>
    <w:rsid w:val="00ED3F91"/>
    <w:rsid w:val="00ED4029"/>
    <w:rsid w:val="00ED6942"/>
    <w:rsid w:val="00ED6CA4"/>
    <w:rsid w:val="00ED6DE3"/>
    <w:rsid w:val="00EE3D1A"/>
    <w:rsid w:val="00EE656C"/>
    <w:rsid w:val="00EF18AF"/>
    <w:rsid w:val="00EF44A2"/>
    <w:rsid w:val="00F03AF0"/>
    <w:rsid w:val="00F05BED"/>
    <w:rsid w:val="00F067A1"/>
    <w:rsid w:val="00F07DA9"/>
    <w:rsid w:val="00F1734B"/>
    <w:rsid w:val="00F2096A"/>
    <w:rsid w:val="00F24978"/>
    <w:rsid w:val="00F27CC7"/>
    <w:rsid w:val="00F360D1"/>
    <w:rsid w:val="00F45E92"/>
    <w:rsid w:val="00F528F8"/>
    <w:rsid w:val="00F62994"/>
    <w:rsid w:val="00F63C9F"/>
    <w:rsid w:val="00F6449B"/>
    <w:rsid w:val="00F64882"/>
    <w:rsid w:val="00F65E0B"/>
    <w:rsid w:val="00F709D3"/>
    <w:rsid w:val="00F762EC"/>
    <w:rsid w:val="00F77BA2"/>
    <w:rsid w:val="00F805A6"/>
    <w:rsid w:val="00F94FBD"/>
    <w:rsid w:val="00F956D8"/>
    <w:rsid w:val="00F96D2B"/>
    <w:rsid w:val="00FB00AE"/>
    <w:rsid w:val="00FB2110"/>
    <w:rsid w:val="00FB70D2"/>
    <w:rsid w:val="00FC2280"/>
    <w:rsid w:val="00FC497C"/>
    <w:rsid w:val="00FD06E1"/>
    <w:rsid w:val="00FD1CE6"/>
    <w:rsid w:val="00FD70C3"/>
    <w:rsid w:val="00FD7A07"/>
    <w:rsid w:val="00FE640F"/>
    <w:rsid w:val="00FF0BBB"/>
    <w:rsid w:val="00FF33D2"/>
    <w:rsid w:val="00FF42F7"/>
    <w:rsid w:val="00FF4AF9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C00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A6497"/>
    <w:rPr>
      <w:color w:val="0000FF" w:themeColor="hyperlink"/>
      <w:u w:val="single"/>
    </w:rPr>
  </w:style>
  <w:style w:type="character" w:customStyle="1" w:styleId="authors">
    <w:name w:val="authors"/>
    <w:basedOn w:val="DefaultParagraphFont"/>
    <w:rsid w:val="00C00BA7"/>
  </w:style>
  <w:style w:type="character" w:customStyle="1" w:styleId="apple-converted-space">
    <w:name w:val="apple-converted-space"/>
    <w:basedOn w:val="DefaultParagraphFont"/>
    <w:rsid w:val="00C00BA7"/>
  </w:style>
  <w:style w:type="character" w:customStyle="1" w:styleId="Title1">
    <w:name w:val="Title1"/>
    <w:basedOn w:val="DefaultParagraphFont"/>
    <w:rsid w:val="00C00BA7"/>
  </w:style>
  <w:style w:type="character" w:customStyle="1" w:styleId="in">
    <w:name w:val="in"/>
    <w:basedOn w:val="DefaultParagraphFont"/>
    <w:rsid w:val="00C00BA7"/>
  </w:style>
  <w:style w:type="character" w:customStyle="1" w:styleId="publisher">
    <w:name w:val="publisher"/>
    <w:basedOn w:val="DefaultParagraphFont"/>
    <w:rsid w:val="00C00BA7"/>
  </w:style>
  <w:style w:type="character" w:styleId="FollowedHyperlink">
    <w:name w:val="FollowedHyperlink"/>
    <w:basedOn w:val="DefaultParagraphFont"/>
    <w:semiHidden/>
    <w:unhideWhenUsed/>
    <w:rsid w:val="008D6527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9C2A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3114C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3114C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3114C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3114C3"/>
    <w:rPr>
      <w:rFonts w:asciiTheme="minorHAnsi" w:hAnsiTheme="minorHAnsi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D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rsid w:val="00967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75AB7"/>
    <w:pPr>
      <w:ind w:left="720"/>
      <w:contextualSpacing/>
    </w:pPr>
  </w:style>
  <w:style w:type="table" w:styleId="TableGrid">
    <w:name w:val="Table Grid"/>
    <w:basedOn w:val="TableNormal"/>
    <w:rsid w:val="00C75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rsid w:val="00DD75A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C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94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17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9999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769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4971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1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80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35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fani@uwindsor.ca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fani.myweb.cs.uwindsor.c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.unb.ca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hfani@uwindsor.ca" TargetMode="External"/><Relationship Id="rId10" Type="http://schemas.openxmlformats.org/officeDocument/2006/relationships/hyperlink" Target="https://github.com/fani-lab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fani-lab" TargetMode="External"/><Relationship Id="rId14" Type="http://schemas.openxmlformats.org/officeDocument/2006/relationships/hyperlink" Target="https://hfani.myweb.cs.uwindsor.c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ani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287DD2-6E33-4A85-93F8-CD22B3BB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189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One-Page Resume 2021</vt:lpstr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One-Page Resume 2021</dc:title>
  <dc:subject/>
  <dc:creator>hfani@uwindsor.ca;Hossein Fani</dc:creator>
  <cp:keywords/>
  <dc:description/>
  <cp:lastModifiedBy>Hossein Fani</cp:lastModifiedBy>
  <cp:revision>69</cp:revision>
  <cp:lastPrinted>2021-05-11T18:01:00Z</cp:lastPrinted>
  <dcterms:created xsi:type="dcterms:W3CDTF">2020-06-05T08:52:00Z</dcterms:created>
  <dcterms:modified xsi:type="dcterms:W3CDTF">2022-06-30T20:42:00Z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